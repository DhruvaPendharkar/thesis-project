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1224" w14:textId="4EF41387" w:rsidR="00F8411E" w:rsidRPr="008A6E5B" w:rsidRDefault="005A6438" w:rsidP="0025394B">
      <w:pPr>
        <w:pStyle w:val="BodyDate"/>
        <w:spacing w:before="0"/>
        <w:jc w:val="center"/>
        <w:rPr>
          <w:caps/>
        </w:rPr>
      </w:pPr>
      <w:r w:rsidRPr="008A6E5B">
        <w:rPr>
          <w:caps/>
        </w:rPr>
        <w:t>AN ASP-BASED APPROACH TO REPRESENTING AND QUERYING TEXTUAL KNOWLEDGE</w:t>
      </w:r>
    </w:p>
    <w:p w14:paraId="3F447733" w14:textId="77777777" w:rsidR="005A6438" w:rsidRDefault="005A6438" w:rsidP="00AD5E3D">
      <w:pPr>
        <w:spacing w:line="240" w:lineRule="auto"/>
        <w:jc w:val="center"/>
      </w:pPr>
    </w:p>
    <w:p w14:paraId="154975A1" w14:textId="049E12D0" w:rsidR="00F8411E" w:rsidRDefault="00AD5E3D" w:rsidP="00AD5E3D">
      <w:pPr>
        <w:spacing w:line="240" w:lineRule="auto"/>
        <w:jc w:val="center"/>
      </w:pPr>
      <w:r>
        <w:t>by</w:t>
      </w:r>
    </w:p>
    <w:p w14:paraId="2FA40EDB" w14:textId="77777777" w:rsidR="00AD5E3D" w:rsidRDefault="00AD5E3D" w:rsidP="00A11BC8">
      <w:pPr>
        <w:tabs>
          <w:tab w:val="clear" w:pos="8640"/>
        </w:tabs>
        <w:spacing w:line="240" w:lineRule="auto"/>
      </w:pPr>
    </w:p>
    <w:p w14:paraId="43DAB3D6" w14:textId="7F33D391" w:rsidR="00AD5E3D" w:rsidRDefault="005A6438" w:rsidP="00A11BC8">
      <w:pPr>
        <w:tabs>
          <w:tab w:val="clear" w:pos="8640"/>
        </w:tabs>
        <w:spacing w:line="240" w:lineRule="auto"/>
        <w:jc w:val="center"/>
      </w:pPr>
      <w:r>
        <w:t>Dhruva Rajan Pendharkar</w:t>
      </w:r>
    </w:p>
    <w:p w14:paraId="3831EF23" w14:textId="77777777" w:rsidR="00F8411E" w:rsidRDefault="00F8411E" w:rsidP="00A11BC8">
      <w:pPr>
        <w:tabs>
          <w:tab w:val="clear" w:pos="8640"/>
        </w:tabs>
        <w:spacing w:line="240" w:lineRule="auto"/>
      </w:pPr>
    </w:p>
    <w:p w14:paraId="6EAFD5BF" w14:textId="77777777" w:rsidR="000258CA" w:rsidRDefault="000258CA" w:rsidP="00A11BC8">
      <w:pPr>
        <w:tabs>
          <w:tab w:val="clear" w:pos="8640"/>
        </w:tabs>
        <w:spacing w:line="240" w:lineRule="auto"/>
      </w:pPr>
    </w:p>
    <w:p w14:paraId="6AA7FDE4" w14:textId="77777777" w:rsidR="000258CA" w:rsidRDefault="000258CA" w:rsidP="00A11BC8">
      <w:pPr>
        <w:tabs>
          <w:tab w:val="clear" w:pos="8640"/>
        </w:tabs>
        <w:spacing w:line="240" w:lineRule="auto"/>
      </w:pPr>
    </w:p>
    <w:p w14:paraId="49C3F742" w14:textId="77777777" w:rsidR="00B917A0" w:rsidRDefault="00B917A0" w:rsidP="00A11BC8">
      <w:pPr>
        <w:tabs>
          <w:tab w:val="clear" w:pos="8640"/>
        </w:tabs>
        <w:spacing w:line="240" w:lineRule="auto"/>
      </w:pPr>
    </w:p>
    <w:p w14:paraId="7DF17A3C" w14:textId="77777777" w:rsidR="00B917A0" w:rsidRDefault="00B917A0" w:rsidP="00A11BC8">
      <w:pPr>
        <w:tabs>
          <w:tab w:val="clear" w:pos="8640"/>
        </w:tabs>
        <w:spacing w:line="240" w:lineRule="auto"/>
      </w:pPr>
    </w:p>
    <w:p w14:paraId="33EB5924" w14:textId="77777777" w:rsidR="00B917A0" w:rsidRDefault="00B917A0" w:rsidP="00A11BC8">
      <w:pPr>
        <w:tabs>
          <w:tab w:val="clear" w:pos="8640"/>
        </w:tabs>
        <w:spacing w:line="240" w:lineRule="auto"/>
      </w:pPr>
    </w:p>
    <w:p w14:paraId="66C791F8" w14:textId="77777777" w:rsidR="000258CA" w:rsidRDefault="000258CA" w:rsidP="00A11BC8">
      <w:pPr>
        <w:tabs>
          <w:tab w:val="clear" w:pos="8640"/>
        </w:tabs>
        <w:spacing w:line="240" w:lineRule="auto"/>
      </w:pPr>
    </w:p>
    <w:p w14:paraId="1137B369" w14:textId="77777777" w:rsidR="00F8411E" w:rsidRDefault="00F8411E" w:rsidP="00A11BC8">
      <w:pPr>
        <w:tabs>
          <w:tab w:val="clear" w:pos="8640"/>
          <w:tab w:val="left" w:pos="3150"/>
        </w:tabs>
        <w:spacing w:line="240" w:lineRule="auto"/>
      </w:pPr>
    </w:p>
    <w:p w14:paraId="20EA6E3B" w14:textId="77777777" w:rsidR="00F95523" w:rsidRDefault="00F95523" w:rsidP="00A11BC8">
      <w:pPr>
        <w:tabs>
          <w:tab w:val="clear" w:pos="8640"/>
          <w:tab w:val="left" w:pos="3150"/>
        </w:tabs>
        <w:spacing w:line="240" w:lineRule="auto"/>
      </w:pPr>
    </w:p>
    <w:p w14:paraId="5C9391EB" w14:textId="77777777" w:rsidR="000258CA" w:rsidRDefault="000258CA" w:rsidP="00A11BC8">
      <w:pPr>
        <w:tabs>
          <w:tab w:val="clear" w:pos="8640"/>
          <w:tab w:val="left" w:pos="3150"/>
        </w:tabs>
        <w:spacing w:line="240" w:lineRule="auto"/>
      </w:pPr>
    </w:p>
    <w:p w14:paraId="2451BEF6" w14:textId="77777777" w:rsidR="0050445A" w:rsidRDefault="0050445A" w:rsidP="00A11BC8">
      <w:pPr>
        <w:tabs>
          <w:tab w:val="clear" w:pos="8640"/>
          <w:tab w:val="left" w:pos="3150"/>
        </w:tabs>
        <w:spacing w:line="240" w:lineRule="auto"/>
      </w:pPr>
    </w:p>
    <w:p w14:paraId="6F17ADFE" w14:textId="77777777" w:rsidR="007131B7" w:rsidRDefault="007131B7" w:rsidP="00A11BC8">
      <w:pPr>
        <w:tabs>
          <w:tab w:val="clear" w:pos="8640"/>
          <w:tab w:val="left" w:pos="3150"/>
        </w:tabs>
        <w:spacing w:line="240" w:lineRule="auto"/>
      </w:pPr>
    </w:p>
    <w:p w14:paraId="7A7AE62D" w14:textId="77777777" w:rsidR="007131B7" w:rsidRDefault="007131B7" w:rsidP="00A11BC8">
      <w:pPr>
        <w:tabs>
          <w:tab w:val="clear" w:pos="8640"/>
          <w:tab w:val="left" w:pos="3150"/>
        </w:tabs>
        <w:spacing w:line="240" w:lineRule="auto"/>
      </w:pPr>
    </w:p>
    <w:p w14:paraId="57DD44C2" w14:textId="77777777" w:rsidR="007131B7" w:rsidRDefault="007131B7" w:rsidP="00A11BC8">
      <w:pPr>
        <w:tabs>
          <w:tab w:val="clear" w:pos="8640"/>
          <w:tab w:val="left" w:pos="3150"/>
        </w:tabs>
        <w:spacing w:line="240" w:lineRule="auto"/>
      </w:pPr>
    </w:p>
    <w:p w14:paraId="5EA39C6B" w14:textId="77777777" w:rsidR="00F8411E" w:rsidRDefault="00F8411E" w:rsidP="004D6466">
      <w:pPr>
        <w:tabs>
          <w:tab w:val="clear" w:pos="8640"/>
          <w:tab w:val="left" w:pos="4230"/>
          <w:tab w:val="right" w:pos="9360"/>
        </w:tabs>
        <w:spacing w:line="240" w:lineRule="auto"/>
      </w:pPr>
      <w:r>
        <w:tab/>
        <w:t>APPROVED BY SUPERVISORY COMMITTEE:</w:t>
      </w:r>
    </w:p>
    <w:p w14:paraId="45B49BD3" w14:textId="77777777" w:rsidR="00F8411E" w:rsidRDefault="00F8411E" w:rsidP="000458A5">
      <w:pPr>
        <w:tabs>
          <w:tab w:val="clear" w:pos="8640"/>
          <w:tab w:val="left" w:pos="3150"/>
          <w:tab w:val="right" w:pos="9000"/>
        </w:tabs>
        <w:spacing w:line="240" w:lineRule="auto"/>
      </w:pPr>
    </w:p>
    <w:p w14:paraId="3CCAB728" w14:textId="77777777" w:rsidR="00F8411E" w:rsidRDefault="00F8411E" w:rsidP="00A11BC8">
      <w:pPr>
        <w:tabs>
          <w:tab w:val="clear" w:pos="8640"/>
          <w:tab w:val="left" w:pos="3150"/>
          <w:tab w:val="right" w:pos="9360"/>
        </w:tabs>
        <w:spacing w:line="240" w:lineRule="auto"/>
      </w:pPr>
    </w:p>
    <w:p w14:paraId="47E15AA3" w14:textId="77777777" w:rsidR="00F8411E" w:rsidRDefault="00F8411E" w:rsidP="00A11BC8">
      <w:pPr>
        <w:tabs>
          <w:tab w:val="clear" w:pos="8640"/>
          <w:tab w:val="left" w:pos="3150"/>
          <w:tab w:val="right" w:pos="9360"/>
        </w:tabs>
        <w:spacing w:line="240" w:lineRule="auto"/>
      </w:pPr>
    </w:p>
    <w:p w14:paraId="2B5F08A4" w14:textId="77777777" w:rsidR="00F8411E" w:rsidRDefault="00F8411E" w:rsidP="004D6466">
      <w:pPr>
        <w:tabs>
          <w:tab w:val="clear" w:pos="8640"/>
          <w:tab w:val="right" w:pos="9360"/>
        </w:tabs>
        <w:spacing w:line="240" w:lineRule="auto"/>
      </w:pPr>
      <w:r>
        <w:tab/>
        <w:t>___________________________________________</w:t>
      </w:r>
    </w:p>
    <w:p w14:paraId="77DB44DB" w14:textId="239BED27" w:rsidR="00F8411E" w:rsidRDefault="00F8411E" w:rsidP="004D6466">
      <w:pPr>
        <w:tabs>
          <w:tab w:val="clear" w:pos="8640"/>
          <w:tab w:val="left" w:pos="4230"/>
          <w:tab w:val="right" w:pos="9360"/>
        </w:tabs>
        <w:spacing w:line="240" w:lineRule="auto"/>
      </w:pPr>
      <w:r>
        <w:tab/>
      </w:r>
      <w:r w:rsidR="005A6621">
        <w:t>Dr. Gopal Gupta</w:t>
      </w:r>
      <w:r>
        <w:t>, Chair</w:t>
      </w:r>
    </w:p>
    <w:p w14:paraId="31ED7820" w14:textId="77777777" w:rsidR="00F8411E" w:rsidRDefault="00F8411E" w:rsidP="004D6466">
      <w:pPr>
        <w:tabs>
          <w:tab w:val="clear" w:pos="8640"/>
          <w:tab w:val="left" w:pos="3150"/>
          <w:tab w:val="right" w:pos="9360"/>
        </w:tabs>
        <w:spacing w:line="240" w:lineRule="auto"/>
      </w:pPr>
    </w:p>
    <w:p w14:paraId="7E26331F" w14:textId="77777777" w:rsidR="00F8411E" w:rsidRDefault="00F8411E" w:rsidP="004D6466">
      <w:pPr>
        <w:tabs>
          <w:tab w:val="clear" w:pos="8640"/>
          <w:tab w:val="left" w:pos="3150"/>
          <w:tab w:val="right" w:pos="9360"/>
        </w:tabs>
        <w:spacing w:line="240" w:lineRule="auto"/>
      </w:pPr>
    </w:p>
    <w:p w14:paraId="1A8421C0" w14:textId="77777777" w:rsidR="00F8411E" w:rsidRDefault="00F8411E" w:rsidP="004D6466">
      <w:pPr>
        <w:tabs>
          <w:tab w:val="clear" w:pos="8640"/>
          <w:tab w:val="left" w:pos="3150"/>
          <w:tab w:val="right" w:pos="9360"/>
        </w:tabs>
        <w:spacing w:line="240" w:lineRule="auto"/>
      </w:pPr>
    </w:p>
    <w:p w14:paraId="5A0F9565" w14:textId="77777777" w:rsidR="00F8411E" w:rsidRDefault="00F8411E" w:rsidP="004D6466">
      <w:pPr>
        <w:tabs>
          <w:tab w:val="clear" w:pos="8640"/>
          <w:tab w:val="right" w:pos="9360"/>
        </w:tabs>
        <w:spacing w:line="240" w:lineRule="auto"/>
      </w:pPr>
      <w:r>
        <w:tab/>
        <w:t>___________________________________________</w:t>
      </w:r>
    </w:p>
    <w:p w14:paraId="22E32AF2" w14:textId="55836675" w:rsidR="00F8411E" w:rsidRDefault="00F8411E" w:rsidP="004D6466">
      <w:pPr>
        <w:tabs>
          <w:tab w:val="clear" w:pos="8640"/>
          <w:tab w:val="left" w:pos="4230"/>
          <w:tab w:val="right" w:pos="9360"/>
        </w:tabs>
        <w:spacing w:line="240" w:lineRule="auto"/>
      </w:pPr>
      <w:r>
        <w:tab/>
      </w:r>
      <w:r w:rsidR="000D3CA0">
        <w:t>Dr. Vibhav Gogate, Co-Chair</w:t>
      </w:r>
    </w:p>
    <w:p w14:paraId="7FF344ED" w14:textId="77777777" w:rsidR="00F8411E" w:rsidRDefault="00F8411E" w:rsidP="004D6466">
      <w:pPr>
        <w:tabs>
          <w:tab w:val="clear" w:pos="8640"/>
          <w:tab w:val="left" w:pos="3150"/>
          <w:tab w:val="right" w:pos="9360"/>
        </w:tabs>
        <w:spacing w:line="240" w:lineRule="auto"/>
      </w:pPr>
    </w:p>
    <w:p w14:paraId="32A82F16" w14:textId="77777777" w:rsidR="00F8411E" w:rsidRDefault="00F8411E" w:rsidP="004D6466">
      <w:pPr>
        <w:tabs>
          <w:tab w:val="clear" w:pos="8640"/>
          <w:tab w:val="left" w:pos="3150"/>
          <w:tab w:val="right" w:pos="9360"/>
        </w:tabs>
        <w:spacing w:line="240" w:lineRule="auto"/>
      </w:pPr>
    </w:p>
    <w:p w14:paraId="7923238C" w14:textId="77777777" w:rsidR="00F8411E" w:rsidRDefault="00F8411E" w:rsidP="004D6466">
      <w:pPr>
        <w:tabs>
          <w:tab w:val="clear" w:pos="8640"/>
          <w:tab w:val="left" w:pos="3150"/>
          <w:tab w:val="right" w:pos="9360"/>
        </w:tabs>
        <w:spacing w:line="240" w:lineRule="auto"/>
      </w:pPr>
    </w:p>
    <w:p w14:paraId="5417B9C7" w14:textId="77777777" w:rsidR="00F8411E" w:rsidRDefault="00F8411E" w:rsidP="004D6466">
      <w:pPr>
        <w:tabs>
          <w:tab w:val="clear" w:pos="8640"/>
          <w:tab w:val="right" w:pos="9360"/>
        </w:tabs>
        <w:spacing w:line="240" w:lineRule="auto"/>
      </w:pPr>
      <w:r>
        <w:tab/>
        <w:t>___________________________________________</w:t>
      </w:r>
    </w:p>
    <w:p w14:paraId="514CCC1B" w14:textId="55930754" w:rsidR="00F8411E" w:rsidRDefault="00F8411E" w:rsidP="000D3CA0">
      <w:pPr>
        <w:tabs>
          <w:tab w:val="clear" w:pos="8640"/>
          <w:tab w:val="left" w:pos="4230"/>
          <w:tab w:val="right" w:pos="9360"/>
        </w:tabs>
        <w:spacing w:line="240" w:lineRule="auto"/>
        <w:sectPr w:rsidR="00F8411E" w:rsidSect="004D6E4B">
          <w:headerReference w:type="default" r:id="rId8"/>
          <w:footerReference w:type="even" r:id="rId9"/>
          <w:footerReference w:type="default" r:id="rId10"/>
          <w:headerReference w:type="first" r:id="rId11"/>
          <w:type w:val="continuous"/>
          <w:pgSz w:w="12240" w:h="15840" w:code="1"/>
          <w:pgMar w:top="1800" w:right="1080" w:bottom="1800" w:left="1800" w:header="1080" w:footer="1080" w:gutter="0"/>
          <w:pgNumType w:fmt="lowerRoman"/>
          <w:cols w:space="360"/>
          <w:titlePg/>
          <w:docGrid w:linePitch="326"/>
        </w:sectPr>
      </w:pPr>
      <w:r>
        <w:tab/>
      </w:r>
      <w:r w:rsidR="000D3CA0">
        <w:t xml:space="preserve">Dr. </w:t>
      </w:r>
      <w:r w:rsidR="000D3CA0">
        <w:t>Vincent</w:t>
      </w:r>
      <w:r w:rsidR="000D3CA0">
        <w:t xml:space="preserve"> </w:t>
      </w:r>
      <w:r w:rsidR="000D3CA0">
        <w:t>Ng</w:t>
      </w:r>
      <w:r w:rsidR="000D3CA0">
        <w:t>, Co-Chair</w:t>
      </w:r>
    </w:p>
    <w:p w14:paraId="0A3F0F96" w14:textId="1D25CA1C" w:rsidR="00F8411E" w:rsidRDefault="00F8411E">
      <w:pPr>
        <w:pStyle w:val="BodyText"/>
        <w:jc w:val="center"/>
      </w:pPr>
      <w:r>
        <w:lastRenderedPageBreak/>
        <w:t xml:space="preserve">Copyright </w:t>
      </w:r>
      <w:r w:rsidR="00A47EAC">
        <w:t>© 2018</w:t>
      </w:r>
    </w:p>
    <w:p w14:paraId="3045B6EC" w14:textId="64C7C586" w:rsidR="00F8411E" w:rsidRDefault="00262F07">
      <w:pPr>
        <w:pStyle w:val="BodyText"/>
        <w:jc w:val="center"/>
      </w:pPr>
      <w:r>
        <w:t>Dhruva Rajan Pendharkar</w:t>
      </w:r>
    </w:p>
    <w:p w14:paraId="7D8755DF" w14:textId="77777777" w:rsidR="00F8411E" w:rsidRDefault="00F8411E">
      <w:pPr>
        <w:pStyle w:val="BodyText"/>
        <w:jc w:val="center"/>
      </w:pPr>
      <w:r>
        <w:t>All Rights Reserved</w:t>
      </w:r>
    </w:p>
    <w:p w14:paraId="4BF6398E" w14:textId="77777777" w:rsidR="00F8411E" w:rsidRDefault="00F8411E">
      <w:pPr>
        <w:pStyle w:val="BodyText"/>
        <w:jc w:val="center"/>
      </w:pPr>
    </w:p>
    <w:p w14:paraId="400AEC01" w14:textId="77777777" w:rsidR="00F8411E" w:rsidRDefault="00F8411E">
      <w:pPr>
        <w:jc w:val="center"/>
        <w:sectPr w:rsidR="00F8411E" w:rsidSect="00762AAB">
          <w:headerReference w:type="first" r:id="rId12"/>
          <w:footerReference w:type="first" r:id="rId13"/>
          <w:pgSz w:w="12240" w:h="15840" w:code="1"/>
          <w:pgMar w:top="1800" w:right="1080" w:bottom="1800" w:left="1800" w:header="1080" w:footer="720" w:gutter="0"/>
          <w:pgNumType w:fmt="lowerRoman"/>
          <w:cols w:space="360"/>
          <w:vAlign w:val="center"/>
          <w:titlePg/>
          <w:docGrid w:linePitch="326"/>
        </w:sectPr>
      </w:pPr>
    </w:p>
    <w:p w14:paraId="7E0CC005" w14:textId="612F3DBF" w:rsidR="00F8411E" w:rsidRDefault="00E4614D">
      <w:pPr>
        <w:jc w:val="center"/>
      </w:pPr>
      <w:r>
        <w:lastRenderedPageBreak/>
        <w:t xml:space="preserve">Dedicated to my </w:t>
      </w:r>
      <w:r w:rsidR="00C87926">
        <w:t>loving parents</w:t>
      </w:r>
    </w:p>
    <w:p w14:paraId="4A2F81F7" w14:textId="77777777" w:rsidR="00F8411E" w:rsidRDefault="00F8411E">
      <w:pPr>
        <w:jc w:val="center"/>
      </w:pPr>
    </w:p>
    <w:p w14:paraId="1B99CE34" w14:textId="77777777" w:rsidR="00F8411E" w:rsidRDefault="00F8411E">
      <w:pPr>
        <w:jc w:val="center"/>
        <w:sectPr w:rsidR="00F8411E" w:rsidSect="00BC6C6E">
          <w:pgSz w:w="12240" w:h="15840" w:code="1"/>
          <w:pgMar w:top="1800" w:right="1080" w:bottom="1800" w:left="1800" w:header="1080" w:footer="720" w:gutter="0"/>
          <w:pgNumType w:fmt="lowerRoman"/>
          <w:cols w:space="360"/>
          <w:vAlign w:val="center"/>
          <w:titlePg/>
          <w:docGrid w:linePitch="326"/>
        </w:sectPr>
      </w:pPr>
    </w:p>
    <w:p w14:paraId="0481BCAB" w14:textId="77777777" w:rsidR="00545C29" w:rsidRPr="008A6E5B" w:rsidRDefault="00545C29" w:rsidP="00545C29">
      <w:pPr>
        <w:pStyle w:val="BodyDate"/>
        <w:spacing w:before="0"/>
        <w:jc w:val="center"/>
        <w:rPr>
          <w:caps/>
        </w:rPr>
      </w:pPr>
      <w:r w:rsidRPr="008A6E5B">
        <w:rPr>
          <w:caps/>
        </w:rPr>
        <w:lastRenderedPageBreak/>
        <w:t>AN ASP-BASED APPROACH TO REPRESENTING AND QUERYING TEXTUAL KNOWLEDGE</w:t>
      </w:r>
    </w:p>
    <w:p w14:paraId="6E582E62" w14:textId="77777777" w:rsidR="000722F4" w:rsidRDefault="000722F4" w:rsidP="008A444E">
      <w:pPr>
        <w:pStyle w:val="BodyText"/>
        <w:spacing w:line="240" w:lineRule="auto"/>
        <w:jc w:val="center"/>
      </w:pPr>
    </w:p>
    <w:p w14:paraId="47F85C96" w14:textId="77777777" w:rsidR="00F8411E" w:rsidRDefault="00F8411E" w:rsidP="00755F20">
      <w:pPr>
        <w:pStyle w:val="BodyText"/>
        <w:spacing w:line="240" w:lineRule="auto"/>
        <w:jc w:val="center"/>
      </w:pPr>
      <w:r>
        <w:t>by</w:t>
      </w:r>
    </w:p>
    <w:p w14:paraId="148DD37E" w14:textId="77777777" w:rsidR="008A444E" w:rsidRDefault="008A444E" w:rsidP="00545C29">
      <w:pPr>
        <w:pStyle w:val="BodyText"/>
        <w:spacing w:line="240" w:lineRule="auto"/>
      </w:pPr>
    </w:p>
    <w:p w14:paraId="1FF7573A" w14:textId="6AC87FAC" w:rsidR="00F93A47" w:rsidRPr="00E4575C" w:rsidRDefault="00545C29" w:rsidP="007131B7">
      <w:pPr>
        <w:pStyle w:val="Author"/>
        <w:spacing w:line="240" w:lineRule="auto"/>
        <w:rPr>
          <w:caps/>
        </w:rPr>
      </w:pPr>
      <w:r>
        <w:rPr>
          <w:caps/>
        </w:rPr>
        <w:t>Dhruva RAJAN pendharkar, b.e.</w:t>
      </w:r>
    </w:p>
    <w:p w14:paraId="6EDA065D" w14:textId="77777777" w:rsidR="00F8411E" w:rsidRDefault="00F8411E" w:rsidP="007131B7">
      <w:pPr>
        <w:spacing w:line="240" w:lineRule="auto"/>
        <w:jc w:val="center"/>
      </w:pPr>
    </w:p>
    <w:p w14:paraId="3D3303C3" w14:textId="77777777" w:rsidR="007131B7" w:rsidRDefault="007131B7" w:rsidP="007131B7">
      <w:pPr>
        <w:spacing w:line="240" w:lineRule="auto"/>
        <w:jc w:val="center"/>
      </w:pPr>
    </w:p>
    <w:p w14:paraId="692431EB" w14:textId="77777777" w:rsidR="007131B7" w:rsidRDefault="007131B7" w:rsidP="007131B7">
      <w:pPr>
        <w:spacing w:line="240" w:lineRule="auto"/>
        <w:jc w:val="center"/>
      </w:pPr>
    </w:p>
    <w:p w14:paraId="2C9BFBA9" w14:textId="77777777" w:rsidR="007131B7" w:rsidRDefault="007131B7" w:rsidP="007131B7">
      <w:pPr>
        <w:spacing w:line="240" w:lineRule="auto"/>
        <w:jc w:val="center"/>
      </w:pPr>
    </w:p>
    <w:p w14:paraId="77123C76" w14:textId="77777777" w:rsidR="00F8411E" w:rsidRDefault="00F8411E" w:rsidP="007131B7">
      <w:pPr>
        <w:spacing w:line="240" w:lineRule="auto"/>
        <w:jc w:val="center"/>
      </w:pPr>
    </w:p>
    <w:p w14:paraId="11A6724E" w14:textId="07749A7B" w:rsidR="00F8411E" w:rsidRDefault="00F34B0A">
      <w:pPr>
        <w:pStyle w:val="BodyText"/>
        <w:jc w:val="center"/>
      </w:pPr>
      <w:r>
        <w:t>THESIS</w:t>
      </w:r>
    </w:p>
    <w:p w14:paraId="397BE27E" w14:textId="77777777" w:rsidR="00F8411E" w:rsidRDefault="00F8411E">
      <w:pPr>
        <w:pStyle w:val="BodyText"/>
        <w:jc w:val="center"/>
      </w:pPr>
      <w:r>
        <w:t>Presented to the Faculty of</w:t>
      </w:r>
    </w:p>
    <w:p w14:paraId="60ACD28A" w14:textId="77777777" w:rsidR="00F8411E" w:rsidRDefault="00F8411E">
      <w:pPr>
        <w:pStyle w:val="BodyText"/>
        <w:jc w:val="center"/>
      </w:pPr>
      <w:r>
        <w:t>The University of Texas at Dallas</w:t>
      </w:r>
    </w:p>
    <w:p w14:paraId="6115DF02" w14:textId="77777777" w:rsidR="00F8411E" w:rsidRDefault="00F8411E">
      <w:pPr>
        <w:pStyle w:val="BodyText"/>
        <w:jc w:val="center"/>
      </w:pPr>
      <w:r>
        <w:t>in Partial Fulfillment</w:t>
      </w:r>
    </w:p>
    <w:p w14:paraId="1F1938A1" w14:textId="77777777" w:rsidR="00F8411E" w:rsidRDefault="00F8411E">
      <w:pPr>
        <w:pStyle w:val="BodyText"/>
        <w:jc w:val="center"/>
      </w:pPr>
      <w:r>
        <w:t>of the Requirements</w:t>
      </w:r>
    </w:p>
    <w:p w14:paraId="259E375B" w14:textId="77777777" w:rsidR="00F8411E" w:rsidRDefault="00F8411E">
      <w:pPr>
        <w:pStyle w:val="BodyText"/>
        <w:spacing w:line="240" w:lineRule="auto"/>
        <w:jc w:val="center"/>
      </w:pPr>
      <w:r>
        <w:t>for the Degree of</w:t>
      </w:r>
    </w:p>
    <w:p w14:paraId="41BE60BF" w14:textId="77777777" w:rsidR="00F8411E" w:rsidRDefault="00F8411E">
      <w:pPr>
        <w:pStyle w:val="BodyText"/>
        <w:spacing w:line="240" w:lineRule="auto"/>
        <w:jc w:val="center"/>
      </w:pPr>
    </w:p>
    <w:p w14:paraId="3F924C30" w14:textId="77777777" w:rsidR="00F8411E" w:rsidRDefault="00F8411E">
      <w:pPr>
        <w:pStyle w:val="BodyText"/>
        <w:spacing w:line="240" w:lineRule="auto"/>
        <w:jc w:val="center"/>
      </w:pPr>
    </w:p>
    <w:p w14:paraId="6A81AE3E" w14:textId="77777777" w:rsidR="00F8411E" w:rsidRDefault="00F8411E">
      <w:pPr>
        <w:pStyle w:val="BodyText"/>
        <w:spacing w:line="240" w:lineRule="auto"/>
        <w:jc w:val="center"/>
      </w:pPr>
    </w:p>
    <w:p w14:paraId="0C067471" w14:textId="3239B5D5" w:rsidR="00F8411E" w:rsidRDefault="00AD2836">
      <w:pPr>
        <w:pStyle w:val="BodyText"/>
        <w:spacing w:line="240" w:lineRule="auto"/>
        <w:jc w:val="center"/>
      </w:pPr>
      <w:r>
        <w:t>MASTER</w:t>
      </w:r>
      <w:r w:rsidR="00F8411E">
        <w:t xml:space="preserve"> OF </w:t>
      </w:r>
      <w:r>
        <w:t xml:space="preserve">SCIENCE </w:t>
      </w:r>
      <w:r w:rsidR="00F23621">
        <w:t>IN</w:t>
      </w:r>
    </w:p>
    <w:p w14:paraId="6EADC673" w14:textId="77777777" w:rsidR="00F8411E" w:rsidRDefault="00F8411E">
      <w:pPr>
        <w:pStyle w:val="BodyText"/>
        <w:spacing w:line="240" w:lineRule="auto"/>
        <w:jc w:val="center"/>
      </w:pPr>
    </w:p>
    <w:p w14:paraId="1BA31AD9" w14:textId="060662E4" w:rsidR="00F8411E" w:rsidRDefault="00410B59">
      <w:pPr>
        <w:pStyle w:val="BodyText"/>
        <w:spacing w:line="240" w:lineRule="auto"/>
        <w:jc w:val="center"/>
      </w:pPr>
      <w:r>
        <w:t>COMPUTER SCIENCE</w:t>
      </w:r>
    </w:p>
    <w:p w14:paraId="5B49AE0E" w14:textId="77777777" w:rsidR="001D1726" w:rsidRDefault="001D1726">
      <w:pPr>
        <w:pStyle w:val="BodyText"/>
        <w:spacing w:line="240" w:lineRule="auto"/>
        <w:jc w:val="center"/>
      </w:pPr>
    </w:p>
    <w:p w14:paraId="34A723E8" w14:textId="77777777" w:rsidR="00A81331" w:rsidRDefault="00A81331">
      <w:pPr>
        <w:pStyle w:val="BodyText"/>
        <w:spacing w:line="240" w:lineRule="auto"/>
        <w:jc w:val="center"/>
      </w:pPr>
    </w:p>
    <w:p w14:paraId="0B194670" w14:textId="77777777" w:rsidR="00A81331" w:rsidRDefault="00A81331">
      <w:pPr>
        <w:pStyle w:val="BodyText"/>
        <w:spacing w:line="240" w:lineRule="auto"/>
        <w:jc w:val="center"/>
      </w:pPr>
    </w:p>
    <w:p w14:paraId="63AFF148" w14:textId="77777777" w:rsidR="00A81331" w:rsidRDefault="00A81331">
      <w:pPr>
        <w:pStyle w:val="BodyText"/>
        <w:spacing w:line="240" w:lineRule="auto"/>
        <w:jc w:val="center"/>
      </w:pPr>
    </w:p>
    <w:p w14:paraId="6FC832A4" w14:textId="77777777" w:rsidR="00F8411E" w:rsidRDefault="00F8411E">
      <w:pPr>
        <w:pStyle w:val="BodyText"/>
        <w:spacing w:line="240" w:lineRule="auto"/>
        <w:jc w:val="center"/>
      </w:pPr>
      <w:r>
        <w:t>THE UNIVERSITY OF TEXAS AT DALLAS</w:t>
      </w:r>
    </w:p>
    <w:p w14:paraId="6E4BB576" w14:textId="77777777" w:rsidR="00F8411E" w:rsidRDefault="00F8411E">
      <w:pPr>
        <w:pStyle w:val="BodyText"/>
        <w:spacing w:line="240" w:lineRule="auto"/>
        <w:jc w:val="center"/>
      </w:pPr>
    </w:p>
    <w:p w14:paraId="697D61AE" w14:textId="69F6EB28" w:rsidR="00F8411E" w:rsidRDefault="00AD1A8E" w:rsidP="00427A62">
      <w:pPr>
        <w:pStyle w:val="BodyText"/>
        <w:jc w:val="center"/>
      </w:pPr>
      <w:r>
        <w:t>M</w:t>
      </w:r>
      <w:r w:rsidR="00C751C1">
        <w:t>ay</w:t>
      </w:r>
      <w:r w:rsidR="00057EC5">
        <w:t xml:space="preserve"> 2018</w:t>
      </w:r>
    </w:p>
    <w:p w14:paraId="0A194D1F" w14:textId="77777777" w:rsidR="00427A62" w:rsidRDefault="00427A62" w:rsidP="00427A62">
      <w:pPr>
        <w:pStyle w:val="BodyText"/>
        <w:jc w:val="center"/>
        <w:sectPr w:rsidR="00427A62" w:rsidSect="007131B7">
          <w:headerReference w:type="first" r:id="rId14"/>
          <w:footerReference w:type="first" r:id="rId15"/>
          <w:pgSz w:w="12240" w:h="15840" w:code="1"/>
          <w:pgMar w:top="1800" w:right="1080" w:bottom="1152" w:left="1800" w:header="1080" w:footer="1080" w:gutter="0"/>
          <w:pgNumType w:fmt="lowerRoman"/>
          <w:cols w:space="360"/>
          <w:titlePg/>
          <w:docGrid w:linePitch="326"/>
        </w:sectPr>
      </w:pPr>
    </w:p>
    <w:p w14:paraId="07B049E0" w14:textId="77777777" w:rsidR="00F8411E" w:rsidRDefault="002F5334">
      <w:pPr>
        <w:pStyle w:val="SectionLabel"/>
      </w:pPr>
      <w:bookmarkStart w:id="0" w:name="_Toc271455677"/>
      <w:bookmarkStart w:id="1" w:name="_Toc271455790"/>
      <w:r>
        <w:lastRenderedPageBreak/>
        <w:t>Acknowledg</w:t>
      </w:r>
      <w:r w:rsidR="00F8411E">
        <w:t>ments</w:t>
      </w:r>
      <w:bookmarkEnd w:id="0"/>
      <w:bookmarkEnd w:id="1"/>
    </w:p>
    <w:p w14:paraId="693614DD" w14:textId="77777777" w:rsidR="005A7B10" w:rsidRDefault="005A7B10" w:rsidP="00994032">
      <w:pPr>
        <w:jc w:val="both"/>
        <w:rPr>
          <w:szCs w:val="24"/>
        </w:rPr>
      </w:pPr>
      <w:r w:rsidRPr="002319F5">
        <w:rPr>
          <w:szCs w:val="24"/>
        </w:rPr>
        <w:t>I would like to thank my advisor and professor Dr. Gopal Gupta for giving me an opportunity to work with him. It was because of his continuous guidance and support that I was able to complete my thesis. I would also like to thank Dr. Vincent Ng and Dr. Vibhav Gogate for helping me with resources and encouraging me by being on my supervisory committee.</w:t>
      </w:r>
    </w:p>
    <w:p w14:paraId="5ACB6170" w14:textId="77777777" w:rsidR="005A7B10" w:rsidRDefault="005A7B10" w:rsidP="00994032">
      <w:pPr>
        <w:jc w:val="both"/>
        <w:rPr>
          <w:szCs w:val="24"/>
        </w:rPr>
      </w:pPr>
      <w:r>
        <w:rPr>
          <w:szCs w:val="24"/>
        </w:rPr>
        <w:t xml:space="preserve">The ALPS lab along with its members provided me with an ideal and a productive work environment. The group meetings really helped me shape my ideas and mold them into constructive work. I would also like to thank all my colleagues, Dr. </w:t>
      </w:r>
      <w:r w:rsidRPr="00BD163C">
        <w:rPr>
          <w:szCs w:val="24"/>
        </w:rPr>
        <w:t>Zhuo</w:t>
      </w:r>
      <w:r>
        <w:rPr>
          <w:szCs w:val="24"/>
        </w:rPr>
        <w:t xml:space="preserve"> </w:t>
      </w:r>
      <w:r w:rsidRPr="00BD163C">
        <w:rPr>
          <w:szCs w:val="24"/>
        </w:rPr>
        <w:t xml:space="preserve">Chen, Farhad Shakerin, Elmer </w:t>
      </w:r>
      <w:r>
        <w:rPr>
          <w:szCs w:val="24"/>
        </w:rPr>
        <w:t xml:space="preserve">Salazar and </w:t>
      </w:r>
      <w:r w:rsidRPr="00BD163C">
        <w:rPr>
          <w:szCs w:val="24"/>
        </w:rPr>
        <w:t>Sarat</w:t>
      </w:r>
      <w:r>
        <w:rPr>
          <w:szCs w:val="24"/>
        </w:rPr>
        <w:t xml:space="preserve"> Chandra</w:t>
      </w:r>
      <w:r w:rsidRPr="00BD163C">
        <w:rPr>
          <w:szCs w:val="24"/>
        </w:rPr>
        <w:t xml:space="preserve"> Varanasi</w:t>
      </w:r>
      <w:r>
        <w:rPr>
          <w:szCs w:val="24"/>
        </w:rPr>
        <w:t>,</w:t>
      </w:r>
      <w:r w:rsidRPr="00BD163C">
        <w:rPr>
          <w:szCs w:val="24"/>
        </w:rPr>
        <w:t xml:space="preserve"> </w:t>
      </w:r>
      <w:r>
        <w:rPr>
          <w:szCs w:val="24"/>
        </w:rPr>
        <w:t>for all the interesting brainstorming sessions and helpful suggestions.</w:t>
      </w:r>
    </w:p>
    <w:p w14:paraId="5BF26D34" w14:textId="77777777" w:rsidR="005A7B10" w:rsidRDefault="005A7B10" w:rsidP="00994032">
      <w:pPr>
        <w:pStyle w:val="BodyDate"/>
        <w:spacing w:line="480" w:lineRule="auto"/>
        <w:rPr>
          <w:szCs w:val="24"/>
        </w:rPr>
      </w:pPr>
      <w:r>
        <w:rPr>
          <w:szCs w:val="24"/>
        </w:rPr>
        <w:t>I would like to thank my parents Rajan Pendharkar and Vinita Pendharkar for their encouragement and support towards my master’s education. Lastly, I am grateful to all my friends at the University without whom this ride wouldn’t have been so much fun.</w:t>
      </w:r>
    </w:p>
    <w:p w14:paraId="7DBED4BF" w14:textId="0CF02DC0" w:rsidR="00F8411E" w:rsidRDefault="0083189A" w:rsidP="005A7B10">
      <w:pPr>
        <w:pStyle w:val="BodyDate"/>
      </w:pPr>
      <w:r>
        <w:t>May</w:t>
      </w:r>
      <w:r w:rsidR="00994032">
        <w:t xml:space="preserve"> 2018</w:t>
      </w:r>
    </w:p>
    <w:p w14:paraId="1CF49701" w14:textId="77777777" w:rsidR="0041189B" w:rsidRDefault="0041189B" w:rsidP="0041189B">
      <w:pPr>
        <w:pStyle w:val="BodyText"/>
      </w:pPr>
    </w:p>
    <w:p w14:paraId="6E51BF54" w14:textId="77777777" w:rsidR="009B4418" w:rsidRDefault="009B4418" w:rsidP="0041189B">
      <w:pPr>
        <w:pStyle w:val="BodyText"/>
      </w:pPr>
    </w:p>
    <w:p w14:paraId="5125DBAC" w14:textId="77777777" w:rsidR="00BC5A49" w:rsidRDefault="00BC5A49" w:rsidP="0041189B">
      <w:pPr>
        <w:pStyle w:val="BodyText"/>
      </w:pPr>
    </w:p>
    <w:p w14:paraId="34692D87" w14:textId="77777777" w:rsidR="00BC5A49" w:rsidRDefault="00BC5A49" w:rsidP="0041189B">
      <w:pPr>
        <w:pStyle w:val="BodyText"/>
      </w:pPr>
    </w:p>
    <w:p w14:paraId="420457EE" w14:textId="77777777" w:rsidR="00BC5A49" w:rsidRDefault="00BC5A49" w:rsidP="0041189B">
      <w:pPr>
        <w:pStyle w:val="BodyText"/>
      </w:pPr>
    </w:p>
    <w:p w14:paraId="3BAE0EAB" w14:textId="77777777" w:rsidR="009B4418" w:rsidRDefault="009B4418" w:rsidP="0041189B">
      <w:pPr>
        <w:pStyle w:val="BodyText"/>
      </w:pPr>
    </w:p>
    <w:p w14:paraId="1F757B5B" w14:textId="77777777" w:rsidR="009B4418" w:rsidRDefault="009B4418" w:rsidP="0041189B">
      <w:pPr>
        <w:pStyle w:val="BodyText"/>
      </w:pPr>
    </w:p>
    <w:p w14:paraId="70B913CB" w14:textId="77777777" w:rsidR="00F8411E" w:rsidRDefault="00F8411E">
      <w:pPr>
        <w:pStyle w:val="BodyText"/>
        <w:sectPr w:rsidR="00F8411E" w:rsidSect="00306EDB">
          <w:headerReference w:type="default" r:id="rId16"/>
          <w:headerReference w:type="first" r:id="rId17"/>
          <w:footerReference w:type="first" r:id="rId18"/>
          <w:pgSz w:w="12240" w:h="15840" w:code="1"/>
          <w:pgMar w:top="1800" w:right="1080" w:bottom="1800" w:left="1800" w:header="1080" w:footer="1080" w:gutter="0"/>
          <w:pgNumType w:fmt="lowerRoman"/>
          <w:cols w:space="360"/>
          <w:titlePg/>
          <w:docGrid w:linePitch="326"/>
        </w:sectPr>
      </w:pPr>
    </w:p>
    <w:p w14:paraId="073935CE" w14:textId="1EE2AE0F" w:rsidR="00F8411E" w:rsidRDefault="00D06030" w:rsidP="00D06030">
      <w:pPr>
        <w:pStyle w:val="BodyDate"/>
        <w:spacing w:before="0"/>
        <w:jc w:val="center"/>
        <w:rPr>
          <w:caps/>
        </w:rPr>
      </w:pPr>
      <w:r w:rsidRPr="008A6E5B">
        <w:rPr>
          <w:caps/>
        </w:rPr>
        <w:lastRenderedPageBreak/>
        <w:t>AN ASP-BASED APPROACH TO REPRESENTING AND QUERYING TEXTUAL KNOWLEDGE</w:t>
      </w:r>
    </w:p>
    <w:p w14:paraId="2A9229F4" w14:textId="77777777" w:rsidR="00F73F6C" w:rsidRPr="001170F1" w:rsidRDefault="00F73F6C" w:rsidP="003E45DF">
      <w:pPr>
        <w:pStyle w:val="BodyText"/>
        <w:spacing w:line="240" w:lineRule="auto"/>
        <w:jc w:val="center"/>
        <w:rPr>
          <w:caps/>
        </w:rPr>
      </w:pPr>
    </w:p>
    <w:p w14:paraId="4460381A" w14:textId="1626BFA6" w:rsidR="00F8411E" w:rsidRDefault="00494B08">
      <w:pPr>
        <w:pStyle w:val="BodyText"/>
        <w:spacing w:line="240" w:lineRule="auto"/>
        <w:jc w:val="center"/>
      </w:pPr>
      <w:r>
        <w:t>Dhruva Rajan Pendharkar</w:t>
      </w:r>
      <w:r w:rsidR="00BD525C">
        <w:t xml:space="preserve">, </w:t>
      </w:r>
      <w:r w:rsidR="00B367F8">
        <w:t>M.S.</w:t>
      </w:r>
    </w:p>
    <w:p w14:paraId="3A551BB5" w14:textId="35FAA876" w:rsidR="00F8411E" w:rsidRDefault="00F8411E">
      <w:pPr>
        <w:pStyle w:val="BodyText"/>
        <w:spacing w:line="240" w:lineRule="auto"/>
        <w:jc w:val="center"/>
      </w:pPr>
      <w:r>
        <w:t xml:space="preserve">The University of Texas at Dallas, </w:t>
      </w:r>
      <w:r w:rsidR="00F753B3">
        <w:t>2018</w:t>
      </w:r>
    </w:p>
    <w:p w14:paraId="6E14B58F" w14:textId="77777777" w:rsidR="00F8411E" w:rsidRDefault="00F8411E" w:rsidP="00E50B09">
      <w:pPr>
        <w:pStyle w:val="BodyText"/>
        <w:spacing w:line="240" w:lineRule="auto"/>
      </w:pPr>
    </w:p>
    <w:p w14:paraId="2B8621BE" w14:textId="77777777" w:rsidR="00194A45" w:rsidRPr="00EE204B" w:rsidRDefault="00194A45" w:rsidP="00194A45">
      <w:pPr>
        <w:pStyle w:val="SectionLabel"/>
        <w:spacing w:after="0" w:line="240" w:lineRule="auto"/>
        <w:rPr>
          <w:color w:val="FFFFFF"/>
        </w:rPr>
      </w:pPr>
      <w:bookmarkStart w:id="2" w:name="_Toc271455678"/>
      <w:bookmarkStart w:id="3" w:name="_Toc271455791"/>
      <w:r w:rsidRPr="00EE204B">
        <w:rPr>
          <w:color w:val="FFFFFF"/>
        </w:rPr>
        <w:t>Abstract</w:t>
      </w:r>
      <w:bookmarkEnd w:id="2"/>
      <w:bookmarkEnd w:id="3"/>
    </w:p>
    <w:p w14:paraId="53C933FD" w14:textId="77777777" w:rsidR="00E50B09" w:rsidRDefault="00E50B09" w:rsidP="00E50B09">
      <w:pPr>
        <w:pStyle w:val="BodyText"/>
        <w:spacing w:line="240" w:lineRule="auto"/>
      </w:pPr>
    </w:p>
    <w:p w14:paraId="68DC5310" w14:textId="77777777" w:rsidR="00F8411E" w:rsidRDefault="00F8411E" w:rsidP="00E50B09">
      <w:pPr>
        <w:pStyle w:val="BodyText"/>
        <w:spacing w:line="240" w:lineRule="auto"/>
      </w:pPr>
    </w:p>
    <w:p w14:paraId="676B8B11" w14:textId="0FA6ED6C" w:rsidR="00F8411E" w:rsidRDefault="00F8411E">
      <w:pPr>
        <w:pStyle w:val="BodyText"/>
        <w:tabs>
          <w:tab w:val="left" w:pos="720"/>
          <w:tab w:val="left" w:pos="3240"/>
        </w:tabs>
        <w:spacing w:line="240" w:lineRule="auto"/>
      </w:pPr>
      <w:r>
        <w:tab/>
        <w:t>Supervising Professor:</w:t>
      </w:r>
      <w:r w:rsidR="00191098">
        <w:t xml:space="preserve">  </w:t>
      </w:r>
      <w:r w:rsidR="000F3C89">
        <w:t>Dr. Gopal Gupta</w:t>
      </w:r>
    </w:p>
    <w:p w14:paraId="23C2E77D" w14:textId="77777777" w:rsidR="00F8411E" w:rsidRDefault="00F8411E">
      <w:pPr>
        <w:pStyle w:val="BodyText"/>
        <w:spacing w:line="240" w:lineRule="auto"/>
      </w:pPr>
    </w:p>
    <w:p w14:paraId="073777DC" w14:textId="77777777" w:rsidR="00E50B09" w:rsidRDefault="00E50B09">
      <w:pPr>
        <w:pStyle w:val="BodyText"/>
        <w:spacing w:line="240" w:lineRule="auto"/>
      </w:pPr>
    </w:p>
    <w:p w14:paraId="75FDF767" w14:textId="77777777" w:rsidR="00E50B09" w:rsidRDefault="00E50B09">
      <w:pPr>
        <w:pStyle w:val="BodyText"/>
        <w:spacing w:line="240" w:lineRule="auto"/>
      </w:pPr>
    </w:p>
    <w:p w14:paraId="2B092B5F" w14:textId="77777777" w:rsidR="00F8411E" w:rsidRDefault="00F8411E">
      <w:pPr>
        <w:pStyle w:val="BodyText"/>
        <w:spacing w:line="240" w:lineRule="auto"/>
      </w:pPr>
    </w:p>
    <w:p w14:paraId="0AFD283C" w14:textId="77777777" w:rsidR="005F37E9" w:rsidRDefault="005F37E9" w:rsidP="005F37E9">
      <w:pPr>
        <w:jc w:val="both"/>
        <w:rPr>
          <w:szCs w:val="24"/>
        </w:rPr>
      </w:pPr>
      <w:r w:rsidRPr="00280AE2">
        <w:rPr>
          <w:szCs w:val="24"/>
        </w:rPr>
        <w:t>Knowledge Representation and Reasoning (KRnR) is a field of Artificial Intelligence that deals with converting information into knowledge patterns in a form that the computer understands.</w:t>
      </w:r>
      <w:r>
        <w:rPr>
          <w:szCs w:val="24"/>
        </w:rPr>
        <w:t xml:space="preserve"> </w:t>
      </w:r>
      <w:r w:rsidRPr="00176F9C">
        <w:rPr>
          <w:szCs w:val="24"/>
        </w:rPr>
        <w:t>It applies concepts from the field of psychology, about how humans make rational decision</w:t>
      </w:r>
      <w:r>
        <w:rPr>
          <w:szCs w:val="24"/>
        </w:rPr>
        <w:t>s</w:t>
      </w:r>
      <w:r w:rsidRPr="00176F9C">
        <w:rPr>
          <w:szCs w:val="24"/>
        </w:rPr>
        <w:t>, to build formal rules that model the human cognitive processes.</w:t>
      </w:r>
      <w:r w:rsidRPr="00280AE2">
        <w:rPr>
          <w:szCs w:val="24"/>
        </w:rPr>
        <w:t xml:space="preserve"> Using th</w:t>
      </w:r>
      <w:r>
        <w:rPr>
          <w:szCs w:val="24"/>
        </w:rPr>
        <w:t>e generated</w:t>
      </w:r>
      <w:r w:rsidRPr="00280AE2">
        <w:rPr>
          <w:szCs w:val="24"/>
        </w:rPr>
        <w:t xml:space="preserve"> knowledge base</w:t>
      </w:r>
      <w:r>
        <w:rPr>
          <w:szCs w:val="24"/>
        </w:rPr>
        <w:t>s</w:t>
      </w:r>
      <w:r w:rsidRPr="00280AE2">
        <w:rPr>
          <w:szCs w:val="24"/>
        </w:rPr>
        <w:t xml:space="preserve"> the computer is then able to solve complex tasks like question answering, summarization, automated reasoning</w:t>
      </w:r>
      <w:r>
        <w:rPr>
          <w:szCs w:val="24"/>
        </w:rPr>
        <w:t>, medical diagnosis</w:t>
      </w:r>
      <w:r w:rsidRPr="00280AE2">
        <w:rPr>
          <w:szCs w:val="24"/>
        </w:rPr>
        <w:t xml:space="preserve"> and many more.</w:t>
      </w:r>
      <w:r>
        <w:rPr>
          <w:szCs w:val="24"/>
        </w:rPr>
        <w:t xml:space="preserve"> Many of these complex tasks, mentioned above, requires an understanding of natural language text.</w:t>
      </w:r>
    </w:p>
    <w:p w14:paraId="2CFD3202" w14:textId="77777777" w:rsidR="005F37E9" w:rsidRPr="00176F9C" w:rsidRDefault="005F37E9" w:rsidP="00EC7819">
      <w:pPr>
        <w:jc w:val="both"/>
        <w:rPr>
          <w:szCs w:val="24"/>
        </w:rPr>
      </w:pPr>
      <w:r>
        <w:rPr>
          <w:szCs w:val="24"/>
        </w:rPr>
        <w:t>A vast amount of knowledge that we have today comes from books and is in the form of natural language text. Such knowledge is in an unstructured form and is not easily interpretable by computers. Knowledge representation approaches try to convert this unstructured textual knowledge into a format that is meaningful to the computer, thus opening the doors for more knowledge sources.</w:t>
      </w:r>
    </w:p>
    <w:p w14:paraId="1AE2697E" w14:textId="087430A6" w:rsidR="009B4418" w:rsidRDefault="005F37E9" w:rsidP="005F37E9">
      <w:pPr>
        <w:pStyle w:val="BodyText"/>
      </w:pPr>
      <w:r w:rsidRPr="00280AE2">
        <w:rPr>
          <w:szCs w:val="24"/>
        </w:rPr>
        <w:t xml:space="preserve">In this thesis, </w:t>
      </w:r>
      <w:r>
        <w:rPr>
          <w:szCs w:val="24"/>
        </w:rPr>
        <w:t xml:space="preserve">I </w:t>
      </w:r>
      <w:r w:rsidRPr="00280AE2">
        <w:rPr>
          <w:szCs w:val="24"/>
        </w:rPr>
        <w:t>propose using an answer set programming</w:t>
      </w:r>
      <w:r>
        <w:rPr>
          <w:szCs w:val="24"/>
        </w:rPr>
        <w:t xml:space="preserve"> (ASP)</w:t>
      </w:r>
      <w:r w:rsidRPr="00280AE2">
        <w:rPr>
          <w:szCs w:val="24"/>
        </w:rPr>
        <w:t xml:space="preserve"> approach for knowledge generation from natural language text and reasoning using ASP-solvers like SaSP and clasp. </w:t>
      </w:r>
      <w:r>
        <w:rPr>
          <w:szCs w:val="24"/>
        </w:rPr>
        <w:t>Here, I have</w:t>
      </w:r>
      <w:r w:rsidRPr="00280AE2">
        <w:rPr>
          <w:szCs w:val="24"/>
        </w:rPr>
        <w:t xml:space="preserve"> also explore</w:t>
      </w:r>
      <w:r>
        <w:rPr>
          <w:szCs w:val="24"/>
        </w:rPr>
        <w:t>d</w:t>
      </w:r>
      <w:r w:rsidRPr="00280AE2">
        <w:rPr>
          <w:szCs w:val="24"/>
        </w:rPr>
        <w:t xml:space="preserve"> different ways of modelling common sense reasoning using default </w:t>
      </w:r>
      <w:r w:rsidRPr="00280AE2">
        <w:rPr>
          <w:szCs w:val="24"/>
        </w:rPr>
        <w:lastRenderedPageBreak/>
        <w:t xml:space="preserve">logic patterns, hierarchical knowledge patterns and negation as failure. </w:t>
      </w:r>
      <w:r>
        <w:rPr>
          <w:szCs w:val="24"/>
        </w:rPr>
        <w:t xml:space="preserve">The thesis uses question answering as a task to represent the effectiveness of the generated knowledge from text. The proposed system consists of a query engine that accepts natural language questions and converts them into answer set queries automatically, which can be used by the solvers for question answering. </w:t>
      </w:r>
      <w:r w:rsidRPr="00280AE2">
        <w:rPr>
          <w:szCs w:val="24"/>
        </w:rPr>
        <w:t xml:space="preserve">To make the knowledge base richer </w:t>
      </w:r>
      <w:r>
        <w:rPr>
          <w:szCs w:val="24"/>
        </w:rPr>
        <w:t>in information and the querying engine more robust</w:t>
      </w:r>
      <w:r w:rsidRPr="00280AE2">
        <w:rPr>
          <w:szCs w:val="24"/>
        </w:rPr>
        <w:t xml:space="preserve">, we make use of </w:t>
      </w:r>
      <w:r>
        <w:rPr>
          <w:szCs w:val="24"/>
        </w:rPr>
        <w:t xml:space="preserve">knowledge resources </w:t>
      </w:r>
      <w:r w:rsidRPr="00280AE2">
        <w:rPr>
          <w:szCs w:val="24"/>
        </w:rPr>
        <w:t xml:space="preserve">like </w:t>
      </w:r>
      <w:r>
        <w:rPr>
          <w:szCs w:val="24"/>
        </w:rPr>
        <w:t>W</w:t>
      </w:r>
      <w:r w:rsidRPr="00280AE2">
        <w:rPr>
          <w:szCs w:val="24"/>
        </w:rPr>
        <w:t>ord</w:t>
      </w:r>
      <w:r>
        <w:rPr>
          <w:szCs w:val="24"/>
        </w:rPr>
        <w:t>N</w:t>
      </w:r>
      <w:r w:rsidRPr="00280AE2">
        <w:rPr>
          <w:szCs w:val="24"/>
        </w:rPr>
        <w:t>et. This approach has been tested on the SQuAD dataset and has proved to be a promising proof of concept.</w:t>
      </w:r>
    </w:p>
    <w:p w14:paraId="7AF5D49F" w14:textId="77777777" w:rsidR="009B4418" w:rsidRDefault="009B4418">
      <w:pPr>
        <w:pStyle w:val="BodyText"/>
      </w:pPr>
    </w:p>
    <w:p w14:paraId="43EACD66" w14:textId="77777777" w:rsidR="00A77033" w:rsidRDefault="00A77033">
      <w:pPr>
        <w:pStyle w:val="BodyText"/>
      </w:pPr>
    </w:p>
    <w:p w14:paraId="21D6A2CA" w14:textId="77777777" w:rsidR="009B4418" w:rsidRDefault="009B4418">
      <w:pPr>
        <w:pStyle w:val="BodyText"/>
      </w:pPr>
    </w:p>
    <w:p w14:paraId="422FE5F7" w14:textId="77777777" w:rsidR="009B4418" w:rsidRDefault="009B4418">
      <w:pPr>
        <w:pStyle w:val="BodyText"/>
      </w:pPr>
    </w:p>
    <w:p w14:paraId="4296129E" w14:textId="77777777" w:rsidR="009B4418" w:rsidRDefault="009B4418">
      <w:pPr>
        <w:pStyle w:val="BodyText"/>
      </w:pPr>
    </w:p>
    <w:p w14:paraId="125501BB" w14:textId="77777777" w:rsidR="00F8411E" w:rsidRDefault="00F8411E"/>
    <w:p w14:paraId="62301D9A" w14:textId="77777777" w:rsidR="00F8411E" w:rsidRDefault="00F8411E">
      <w:pPr>
        <w:sectPr w:rsidR="00F8411E" w:rsidSect="00334A06">
          <w:pgSz w:w="12240" w:h="15840" w:code="1"/>
          <w:pgMar w:top="1800" w:right="1080" w:bottom="1800" w:left="1800" w:header="1080" w:footer="1080" w:gutter="0"/>
          <w:pgNumType w:fmt="lowerRoman"/>
          <w:cols w:space="360"/>
          <w:titlePg/>
          <w:docGrid w:linePitch="326"/>
        </w:sectPr>
      </w:pPr>
    </w:p>
    <w:p w14:paraId="6AEC7F66" w14:textId="77777777" w:rsidR="00F8411E" w:rsidRDefault="00F8411E">
      <w:pPr>
        <w:pStyle w:val="NormalHeading"/>
      </w:pPr>
      <w:r>
        <w:lastRenderedPageBreak/>
        <w:t>Table of Contents</w:t>
      </w:r>
    </w:p>
    <w:p w14:paraId="1E69F723" w14:textId="77777777" w:rsidR="00EA16BB" w:rsidRDefault="00521DE2" w:rsidP="009860AE">
      <w:pPr>
        <w:pStyle w:val="BodyText"/>
      </w:pPr>
      <w:r>
        <w:t>ACKNOWLEDGMENTS .........................................................................................................</w:t>
      </w:r>
      <w:r w:rsidR="00222D98">
        <w:t xml:space="preserve"> </w:t>
      </w:r>
      <w:r w:rsidR="005F3BB6">
        <w:t xml:space="preserve"> </w:t>
      </w:r>
      <w:r>
        <w:t>v ABSTRACT................................................................................................................................ vi LIST OF FIGURES ....................................................................................................................</w:t>
      </w:r>
      <w:r w:rsidR="00EA16BB">
        <w:t xml:space="preserve"> ix</w:t>
      </w:r>
    </w:p>
    <w:p w14:paraId="435548F8" w14:textId="6468EF6A" w:rsidR="00284870" w:rsidRDefault="00521DE2" w:rsidP="009860AE">
      <w:pPr>
        <w:pStyle w:val="BodyText"/>
      </w:pPr>
      <w:r>
        <w:t>LIST OF TABLES.......................................................................................................................</w:t>
      </w:r>
      <w:r w:rsidR="00EA16BB">
        <w:t xml:space="preserve"> </w:t>
      </w:r>
      <w:r>
        <w:t>x CHAPTER 1</w:t>
      </w:r>
      <w:r w:rsidR="00870357">
        <w:t xml:space="preserve"> </w:t>
      </w:r>
      <w:r w:rsidR="00645794">
        <w:t>INTRODUCTION</w:t>
      </w:r>
      <w:r w:rsidR="00645794">
        <w:t>.........................................................................................</w:t>
      </w:r>
      <w:r w:rsidR="00870357">
        <w:t>....</w:t>
      </w:r>
      <w:r w:rsidR="00284870">
        <w:t>&lt;pg#&gt;</w:t>
      </w:r>
    </w:p>
    <w:p w14:paraId="28B5B2B7" w14:textId="3A1FCFA7" w:rsidR="006D7DF8" w:rsidRDefault="006D7DF8" w:rsidP="006D7DF8">
      <w:pPr>
        <w:pStyle w:val="BodyText"/>
        <w:numPr>
          <w:ilvl w:val="1"/>
          <w:numId w:val="44"/>
        </w:numPr>
      </w:pPr>
      <w:r>
        <w:t>Overview</w:t>
      </w:r>
      <w:r w:rsidR="00124FC8">
        <w:t>.............................................................................................</w:t>
      </w:r>
      <w:r w:rsidR="00124FC8">
        <w:t>..................</w:t>
      </w:r>
      <w:r w:rsidR="00124FC8">
        <w:t>&lt;pg#&gt;</w:t>
      </w:r>
    </w:p>
    <w:p w14:paraId="2C892F61" w14:textId="12BD8A94" w:rsidR="006D7DF8" w:rsidRDefault="006D7DF8" w:rsidP="006D7DF8">
      <w:pPr>
        <w:pStyle w:val="BodyText"/>
        <w:numPr>
          <w:ilvl w:val="1"/>
          <w:numId w:val="44"/>
        </w:numPr>
      </w:pPr>
      <w:r>
        <w:t>Related Work</w:t>
      </w:r>
      <w:r w:rsidR="00124FC8">
        <w:t>........................................................................................................&lt;pg#&gt;</w:t>
      </w:r>
    </w:p>
    <w:p w14:paraId="5DB8CA88" w14:textId="618A8044" w:rsidR="006D7DF8" w:rsidRDefault="006D7DF8" w:rsidP="006D7DF8">
      <w:pPr>
        <w:pStyle w:val="BodyText"/>
        <w:numPr>
          <w:ilvl w:val="1"/>
          <w:numId w:val="44"/>
        </w:numPr>
      </w:pPr>
      <w:r>
        <w:t>Contribution</w:t>
      </w:r>
      <w:r w:rsidR="009D365F">
        <w:t>s</w:t>
      </w:r>
      <w:r w:rsidR="00664838">
        <w:t>........................................................................................................&lt;pg#&gt;</w:t>
      </w:r>
    </w:p>
    <w:p w14:paraId="13E00318" w14:textId="456A434D" w:rsidR="006D7DF8" w:rsidRDefault="006D7DF8" w:rsidP="006D7DF8">
      <w:pPr>
        <w:pStyle w:val="BodyText"/>
        <w:numPr>
          <w:ilvl w:val="1"/>
          <w:numId w:val="44"/>
        </w:numPr>
      </w:pPr>
      <w:r>
        <w:t xml:space="preserve">Structure of the </w:t>
      </w:r>
      <w:r w:rsidR="009D365F">
        <w:t>T</w:t>
      </w:r>
      <w:r>
        <w:t>hesis</w:t>
      </w:r>
      <w:r w:rsidR="00752D7D">
        <w:t>..........................................................................................&lt;pg#&gt;</w:t>
      </w:r>
    </w:p>
    <w:p w14:paraId="3298F95D" w14:textId="0EE38A06" w:rsidR="00284870" w:rsidRDefault="00521DE2" w:rsidP="009860AE">
      <w:pPr>
        <w:pStyle w:val="BodyText"/>
      </w:pPr>
      <w:r>
        <w:t xml:space="preserve">CHAPTER 2 </w:t>
      </w:r>
      <w:r w:rsidR="00346C48" w:rsidRPr="00346C48">
        <w:t>ANSWER-SET</w:t>
      </w:r>
      <w:r w:rsidR="00346C48">
        <w:t xml:space="preserve"> </w:t>
      </w:r>
      <w:r w:rsidR="00346C48" w:rsidRPr="00346C48">
        <w:t>PROGRAMMING</w:t>
      </w:r>
      <w:r>
        <w:t>......</w:t>
      </w:r>
      <w:r w:rsidR="00346C48">
        <w:t>..........................................</w:t>
      </w:r>
      <w:r>
        <w:t>.................</w:t>
      </w:r>
      <w:r w:rsidR="000756C0">
        <w:t>.</w:t>
      </w:r>
      <w:r w:rsidR="00284870">
        <w:t>&lt;pg#&gt;</w:t>
      </w:r>
    </w:p>
    <w:p w14:paraId="3922FDA3" w14:textId="637BD286" w:rsidR="007E3CDF" w:rsidRDefault="007E3CDF" w:rsidP="009860AE">
      <w:pPr>
        <w:pStyle w:val="BodyText"/>
      </w:pPr>
      <w:r>
        <w:t xml:space="preserve">CHAPTER </w:t>
      </w:r>
      <w:r>
        <w:t>3</w:t>
      </w:r>
      <w:r>
        <w:t xml:space="preserve"> </w:t>
      </w:r>
      <w:r w:rsidR="00347A72" w:rsidRPr="00347A72">
        <w:t>SYSTEM ARCHITECTURE</w:t>
      </w:r>
      <w:r w:rsidR="00347A72">
        <w:t>...</w:t>
      </w:r>
      <w:r w:rsidR="00284870">
        <w:t>.......</w:t>
      </w:r>
      <w:r>
        <w:t>......................................</w:t>
      </w:r>
      <w:r w:rsidR="000756C0">
        <w:t>.</w:t>
      </w:r>
      <w:r>
        <w:t>..........................</w:t>
      </w:r>
      <w:r w:rsidR="00284870">
        <w:t>&lt;pg#&gt;</w:t>
      </w:r>
    </w:p>
    <w:p w14:paraId="7CAA9976" w14:textId="75EB6B2F" w:rsidR="00AA4C86" w:rsidRDefault="00AA4C86" w:rsidP="00AA4C86">
      <w:pPr>
        <w:pStyle w:val="BodyText"/>
      </w:pPr>
      <w:r>
        <w:t xml:space="preserve">CHAPTER </w:t>
      </w:r>
      <w:r>
        <w:t>4</w:t>
      </w:r>
      <w:r>
        <w:t xml:space="preserve"> </w:t>
      </w:r>
      <w:r w:rsidR="00450138" w:rsidRPr="00450138">
        <w:t>SOFTWARE DEVELOPMENT</w:t>
      </w:r>
      <w:r w:rsidR="00450138">
        <w:t xml:space="preserve"> </w:t>
      </w:r>
      <w:r w:rsidR="00450138" w:rsidRPr="00450138">
        <w:t>APPROACH</w:t>
      </w:r>
      <w:r w:rsidR="00450138">
        <w:t>...................</w:t>
      </w:r>
      <w:r w:rsidR="00450138">
        <w:t>........................</w:t>
      </w:r>
      <w:r w:rsidR="000756C0">
        <w:t>..</w:t>
      </w:r>
      <w:r w:rsidR="00450138">
        <w:t>...</w:t>
      </w:r>
      <w:r>
        <w:t>&lt;</w:t>
      </w:r>
      <w:proofErr w:type="spellStart"/>
      <w:r>
        <w:t>pg</w:t>
      </w:r>
      <w:proofErr w:type="spellEnd"/>
      <w:r>
        <w:t>#&gt;</w:t>
      </w:r>
    </w:p>
    <w:p w14:paraId="689D7EE1" w14:textId="677B24E4" w:rsidR="00066789" w:rsidRDefault="00066789" w:rsidP="00066789">
      <w:pPr>
        <w:pStyle w:val="BodyText"/>
      </w:pPr>
      <w:r>
        <w:t xml:space="preserve">CHAPTER </w:t>
      </w:r>
      <w:r>
        <w:t>5</w:t>
      </w:r>
      <w:r>
        <w:t xml:space="preserve"> </w:t>
      </w:r>
      <w:r w:rsidR="00B44997" w:rsidRPr="00B44997">
        <w:t>NATURAL LANGUAGE RESOURCES</w:t>
      </w:r>
      <w:r>
        <w:t>...................</w:t>
      </w:r>
      <w:r w:rsidR="009177F3">
        <w:t>........</w:t>
      </w:r>
      <w:r>
        <w:t>.............................&lt;pg#&gt;</w:t>
      </w:r>
    </w:p>
    <w:p w14:paraId="38CDBE9A" w14:textId="249C7DB7" w:rsidR="00D77142" w:rsidRDefault="00D77142" w:rsidP="00D77142">
      <w:pPr>
        <w:pStyle w:val="BodyText"/>
      </w:pPr>
      <w:r>
        <w:t xml:space="preserve">CHAPTER </w:t>
      </w:r>
      <w:r>
        <w:t>6</w:t>
      </w:r>
      <w:r>
        <w:t xml:space="preserve"> </w:t>
      </w:r>
      <w:r w:rsidR="00F26501" w:rsidRPr="00F26501">
        <w:rPr>
          <w:szCs w:val="24"/>
        </w:rPr>
        <w:t>KNOWLEDGE REPRESENTATION</w:t>
      </w:r>
      <w:r>
        <w:t>............................</w:t>
      </w:r>
      <w:r w:rsidR="00842FB1">
        <w:t>.....</w:t>
      </w:r>
      <w:r>
        <w:t>............................&lt;pg#&gt;</w:t>
      </w:r>
    </w:p>
    <w:p w14:paraId="273E8EDC" w14:textId="33D597A3" w:rsidR="002E018B" w:rsidRDefault="002E018B" w:rsidP="002E018B">
      <w:pPr>
        <w:pStyle w:val="BodyText"/>
      </w:pPr>
      <w:r>
        <w:t xml:space="preserve">CHAPTER </w:t>
      </w:r>
      <w:r>
        <w:t>7</w:t>
      </w:r>
      <w:r>
        <w:t xml:space="preserve"> </w:t>
      </w:r>
      <w:r w:rsidR="002C5076" w:rsidRPr="002C5076">
        <w:rPr>
          <w:szCs w:val="24"/>
        </w:rPr>
        <w:t>QUERY GENERATION</w:t>
      </w:r>
      <w:r>
        <w:t>.......................</w:t>
      </w:r>
      <w:r w:rsidR="00AC4696">
        <w:t>.....................</w:t>
      </w:r>
      <w:r>
        <w:t>......................................&lt;pg#&gt;</w:t>
      </w:r>
    </w:p>
    <w:p w14:paraId="6EE67017" w14:textId="2B800205" w:rsidR="00C625B9" w:rsidRDefault="00C625B9" w:rsidP="00C625B9">
      <w:pPr>
        <w:pStyle w:val="BodyText"/>
      </w:pPr>
      <w:r>
        <w:t xml:space="preserve">CHAPTER </w:t>
      </w:r>
      <w:r w:rsidR="006D73B3">
        <w:t>8</w:t>
      </w:r>
      <w:r>
        <w:t xml:space="preserve"> </w:t>
      </w:r>
      <w:r w:rsidR="003413DF" w:rsidRPr="003413DF">
        <w:rPr>
          <w:szCs w:val="24"/>
        </w:rPr>
        <w:t>APPLICATIONS IN QUESTION ANSWERING</w:t>
      </w:r>
      <w:r>
        <w:t>...........................................&lt;</w:t>
      </w:r>
      <w:proofErr w:type="spellStart"/>
      <w:r>
        <w:t>pg</w:t>
      </w:r>
      <w:proofErr w:type="spellEnd"/>
      <w:r>
        <w:t>#&gt;</w:t>
      </w:r>
    </w:p>
    <w:p w14:paraId="461A8491" w14:textId="52F83E0A" w:rsidR="007E0F56" w:rsidRDefault="007E0F56" w:rsidP="007E0F56">
      <w:pPr>
        <w:pStyle w:val="BodyText"/>
      </w:pPr>
      <w:r>
        <w:t xml:space="preserve">CHAPTER </w:t>
      </w:r>
      <w:r>
        <w:t>9</w:t>
      </w:r>
      <w:r>
        <w:t xml:space="preserve"> </w:t>
      </w:r>
      <w:r w:rsidRPr="007E0F56">
        <w:rPr>
          <w:szCs w:val="24"/>
        </w:rPr>
        <w:t>FUTURE WORK</w:t>
      </w:r>
      <w:r>
        <w:t>..................................</w:t>
      </w:r>
      <w:r>
        <w:t>...................................................</w:t>
      </w:r>
      <w:r>
        <w:t>.........&lt;pg#&gt;</w:t>
      </w:r>
    </w:p>
    <w:p w14:paraId="56115615" w14:textId="6C79CAC5" w:rsidR="00733D2B" w:rsidRDefault="00733D2B" w:rsidP="00733D2B">
      <w:pPr>
        <w:pStyle w:val="BodyText"/>
      </w:pPr>
      <w:r>
        <w:t xml:space="preserve">CHAPTER </w:t>
      </w:r>
      <w:r>
        <w:t>10</w:t>
      </w:r>
      <w:r>
        <w:t xml:space="preserve"> </w:t>
      </w:r>
      <w:r w:rsidR="000E2FE6">
        <w:rPr>
          <w:szCs w:val="24"/>
        </w:rPr>
        <w:t>CONCLUSION</w:t>
      </w:r>
      <w:r>
        <w:t>...............................................................</w:t>
      </w:r>
      <w:r w:rsidR="000E2FE6">
        <w:t>.</w:t>
      </w:r>
      <w:r>
        <w:t>...............................&lt;pg#&gt;</w:t>
      </w:r>
    </w:p>
    <w:p w14:paraId="788E7CB6" w14:textId="233831AB" w:rsidR="009860AE" w:rsidRDefault="00A12C00" w:rsidP="009860AE">
      <w:pPr>
        <w:pStyle w:val="BodyText"/>
      </w:pPr>
      <w:r>
        <w:t>BIBLIOGRAPHY</w:t>
      </w:r>
      <w:r w:rsidR="00521DE2">
        <w:t>...................................................................................................................</w:t>
      </w:r>
      <w:r w:rsidR="00266062">
        <w:t>&lt;pg#&gt;</w:t>
      </w:r>
      <w:r w:rsidR="00521DE2">
        <w:t>BIOGRAPHICAL SKETCH..................................................................................................</w:t>
      </w:r>
      <w:r w:rsidRPr="00A12C00">
        <w:t xml:space="preserve"> </w:t>
      </w:r>
      <w:r>
        <w:t>&lt;</w:t>
      </w:r>
      <w:proofErr w:type="spellStart"/>
      <w:r>
        <w:t>pg</w:t>
      </w:r>
      <w:proofErr w:type="spellEnd"/>
      <w:r>
        <w:t>#&gt;</w:t>
      </w:r>
      <w:r w:rsidR="00521DE2">
        <w:t xml:space="preserve"> CURRICULUM VITAE</w:t>
      </w:r>
    </w:p>
    <w:p w14:paraId="0D535120" w14:textId="77777777" w:rsidR="009B4418" w:rsidRDefault="009B4418" w:rsidP="009860AE">
      <w:pPr>
        <w:pStyle w:val="BodyText"/>
      </w:pPr>
    </w:p>
    <w:p w14:paraId="505BE79B" w14:textId="77777777" w:rsidR="00BC5A49" w:rsidRDefault="00BC5A49" w:rsidP="009860AE">
      <w:pPr>
        <w:pStyle w:val="BodyText"/>
      </w:pPr>
    </w:p>
    <w:p w14:paraId="70D0FAE0" w14:textId="77777777" w:rsidR="009B4418" w:rsidRDefault="009B4418" w:rsidP="009860AE">
      <w:pPr>
        <w:pStyle w:val="BodyText"/>
      </w:pPr>
    </w:p>
    <w:p w14:paraId="1C354DDA" w14:textId="77777777" w:rsidR="009B4418" w:rsidRDefault="009B4418" w:rsidP="009860AE">
      <w:pPr>
        <w:pStyle w:val="BodyText"/>
      </w:pPr>
    </w:p>
    <w:p w14:paraId="43F85C04" w14:textId="77777777" w:rsidR="00A77033" w:rsidRDefault="00A77033" w:rsidP="009860AE">
      <w:pPr>
        <w:pStyle w:val="BodyText"/>
      </w:pPr>
    </w:p>
    <w:p w14:paraId="29EEEBA8" w14:textId="77777777" w:rsidR="00A77033" w:rsidRDefault="00A77033" w:rsidP="009860AE">
      <w:pPr>
        <w:pStyle w:val="BodyText"/>
      </w:pPr>
    </w:p>
    <w:p w14:paraId="4DD35C94" w14:textId="77777777" w:rsidR="00A77033" w:rsidRDefault="00A77033" w:rsidP="009860AE">
      <w:pPr>
        <w:pStyle w:val="BodyText"/>
      </w:pPr>
    </w:p>
    <w:p w14:paraId="40937DB8" w14:textId="77777777" w:rsidR="00A77033" w:rsidRDefault="00A77033" w:rsidP="009860AE">
      <w:pPr>
        <w:pStyle w:val="BodyText"/>
      </w:pPr>
    </w:p>
    <w:p w14:paraId="754AE185" w14:textId="77777777" w:rsidR="00A77033" w:rsidRDefault="00A77033" w:rsidP="009860AE">
      <w:pPr>
        <w:pStyle w:val="BodyText"/>
      </w:pPr>
    </w:p>
    <w:p w14:paraId="54BA97D0" w14:textId="77777777" w:rsidR="009B4418" w:rsidRDefault="009B4418" w:rsidP="009860AE">
      <w:pPr>
        <w:pStyle w:val="BodyText"/>
      </w:pPr>
    </w:p>
    <w:p w14:paraId="155EE101" w14:textId="77777777" w:rsidR="009B4418" w:rsidRDefault="009B4418" w:rsidP="009860AE">
      <w:pPr>
        <w:pStyle w:val="BodyText"/>
      </w:pPr>
    </w:p>
    <w:p w14:paraId="73EAA00D" w14:textId="77777777" w:rsidR="00F8411E" w:rsidRDefault="00F8411E">
      <w:pPr>
        <w:pStyle w:val="TOC1"/>
      </w:pPr>
    </w:p>
    <w:p w14:paraId="0B0B17E0" w14:textId="77777777" w:rsidR="00F8411E" w:rsidRDefault="00F8411E">
      <w:pPr>
        <w:pStyle w:val="BodyText"/>
        <w:sectPr w:rsidR="00F8411E" w:rsidSect="00306EDB">
          <w:headerReference w:type="default" r:id="rId19"/>
          <w:footerReference w:type="default" r:id="rId20"/>
          <w:footerReference w:type="first" r:id="rId21"/>
          <w:pgSz w:w="12240" w:h="15840" w:code="1"/>
          <w:pgMar w:top="1800" w:right="1080" w:bottom="1800" w:left="1800" w:header="1080" w:footer="1080" w:gutter="0"/>
          <w:pgNumType w:fmt="lowerRoman"/>
          <w:cols w:space="360"/>
          <w:titlePg/>
          <w:docGrid w:linePitch="326"/>
        </w:sectPr>
      </w:pPr>
    </w:p>
    <w:p w14:paraId="439F974F" w14:textId="77777777" w:rsidR="00F8411E" w:rsidRDefault="00AF1E0F">
      <w:pPr>
        <w:pStyle w:val="SectionLabel"/>
      </w:pPr>
      <w:bookmarkStart w:id="4" w:name="_Toc271455680"/>
      <w:bookmarkStart w:id="5" w:name="_Toc271455792"/>
      <w:r>
        <w:lastRenderedPageBreak/>
        <w:t>List of F</w:t>
      </w:r>
      <w:r w:rsidR="00F8411E">
        <w:t>igures</w:t>
      </w:r>
      <w:bookmarkEnd w:id="4"/>
      <w:bookmarkEnd w:id="5"/>
    </w:p>
    <w:p w14:paraId="5C7C8E9C" w14:textId="77777777" w:rsidR="00F8411E" w:rsidRDefault="00621EB4">
      <w:pPr>
        <w:pStyle w:val="BodyText"/>
      </w:pPr>
      <w:r>
        <w:fldChar w:fldCharType="begin"/>
      </w:r>
      <w:r w:rsidR="00F8411E">
        <w:instrText xml:space="preserve"> MACROBUTTON NoMacro [Click and insert List of Figures]</w:instrText>
      </w:r>
      <w:r>
        <w:fldChar w:fldCharType="end"/>
      </w:r>
    </w:p>
    <w:p w14:paraId="3177D981" w14:textId="77777777" w:rsidR="00BD525C" w:rsidRDefault="00BD525C">
      <w:pPr>
        <w:pStyle w:val="BodyText"/>
      </w:pPr>
    </w:p>
    <w:p w14:paraId="5DDFF3BE" w14:textId="77777777" w:rsidR="006C186C" w:rsidRDefault="006C186C">
      <w:pPr>
        <w:pStyle w:val="BodyText"/>
      </w:pPr>
    </w:p>
    <w:p w14:paraId="73969D9B" w14:textId="77777777" w:rsidR="006C186C" w:rsidRDefault="006C186C">
      <w:pPr>
        <w:pStyle w:val="BodyText"/>
      </w:pPr>
    </w:p>
    <w:p w14:paraId="74293E7D" w14:textId="77777777" w:rsidR="00A77033" w:rsidRDefault="00A77033">
      <w:pPr>
        <w:pStyle w:val="BodyText"/>
      </w:pPr>
    </w:p>
    <w:p w14:paraId="6D4F32ED" w14:textId="77777777" w:rsidR="00A77033" w:rsidRDefault="00A77033">
      <w:pPr>
        <w:pStyle w:val="BodyText"/>
      </w:pPr>
    </w:p>
    <w:p w14:paraId="12618F22" w14:textId="77777777" w:rsidR="00A77033" w:rsidRDefault="00A77033">
      <w:pPr>
        <w:pStyle w:val="BodyText"/>
      </w:pPr>
    </w:p>
    <w:p w14:paraId="43BCC785" w14:textId="77777777" w:rsidR="00A77033" w:rsidRDefault="00A77033">
      <w:pPr>
        <w:pStyle w:val="BodyText"/>
      </w:pPr>
    </w:p>
    <w:p w14:paraId="3C3F0DB0" w14:textId="77777777" w:rsidR="00A77033" w:rsidRDefault="00A77033">
      <w:pPr>
        <w:pStyle w:val="BodyText"/>
      </w:pPr>
    </w:p>
    <w:p w14:paraId="59FCE0A5" w14:textId="77777777" w:rsidR="00A77033" w:rsidRDefault="00A77033">
      <w:pPr>
        <w:pStyle w:val="BodyText"/>
      </w:pPr>
    </w:p>
    <w:p w14:paraId="5542ED43" w14:textId="77777777" w:rsidR="00A77033" w:rsidRDefault="00A77033">
      <w:pPr>
        <w:pStyle w:val="BodyText"/>
      </w:pPr>
    </w:p>
    <w:p w14:paraId="0394FC95" w14:textId="77777777" w:rsidR="00A77033" w:rsidRDefault="00A77033">
      <w:pPr>
        <w:pStyle w:val="BodyText"/>
      </w:pPr>
    </w:p>
    <w:p w14:paraId="05AAA06C" w14:textId="77777777" w:rsidR="006C186C" w:rsidRDefault="006C186C">
      <w:pPr>
        <w:pStyle w:val="BodyText"/>
        <w:sectPr w:rsidR="006C186C" w:rsidSect="001E6751">
          <w:headerReference w:type="default" r:id="rId22"/>
          <w:footerReference w:type="default" r:id="rId23"/>
          <w:headerReference w:type="first" r:id="rId24"/>
          <w:footerReference w:type="first" r:id="rId25"/>
          <w:pgSz w:w="12240" w:h="15840" w:code="1"/>
          <w:pgMar w:top="1800" w:right="1080" w:bottom="1800" w:left="1800" w:header="1080" w:footer="1080" w:gutter="0"/>
          <w:pgNumType w:fmt="lowerRoman"/>
          <w:cols w:space="360"/>
          <w:titlePg/>
          <w:docGrid w:linePitch="326"/>
        </w:sectPr>
      </w:pPr>
    </w:p>
    <w:p w14:paraId="7DD8FCDD" w14:textId="77777777" w:rsidR="00BD525C" w:rsidRDefault="00BD525C" w:rsidP="00BD525C">
      <w:pPr>
        <w:pStyle w:val="SectionLabel"/>
      </w:pPr>
      <w:r>
        <w:lastRenderedPageBreak/>
        <w:t>List of TABLES</w:t>
      </w:r>
    </w:p>
    <w:p w14:paraId="08699BE1" w14:textId="77777777" w:rsidR="00BD525C" w:rsidRDefault="00BD525C" w:rsidP="00BD525C">
      <w:pPr>
        <w:pStyle w:val="BodyText"/>
      </w:pPr>
      <w:r>
        <w:fldChar w:fldCharType="begin"/>
      </w:r>
      <w:r>
        <w:instrText xml:space="preserve"> MACROBUTTON  AcceptAllChangesShown "[Click and insert List of Tables]" </w:instrText>
      </w:r>
      <w:r>
        <w:fldChar w:fldCharType="end"/>
      </w:r>
    </w:p>
    <w:p w14:paraId="568DC84D" w14:textId="77777777" w:rsidR="009E33B7" w:rsidRDefault="009E33B7" w:rsidP="00BD525C">
      <w:pPr>
        <w:pStyle w:val="BodyText"/>
      </w:pPr>
    </w:p>
    <w:p w14:paraId="184A0957" w14:textId="77777777" w:rsidR="002116E2" w:rsidRDefault="002116E2" w:rsidP="00BD525C">
      <w:pPr>
        <w:pStyle w:val="BodyText"/>
      </w:pPr>
    </w:p>
    <w:p w14:paraId="6B552080" w14:textId="77777777" w:rsidR="00BC5A49" w:rsidRDefault="00BC5A49" w:rsidP="00BD525C">
      <w:pPr>
        <w:pStyle w:val="BodyText"/>
      </w:pPr>
    </w:p>
    <w:p w14:paraId="3BCCBCCC" w14:textId="77777777" w:rsidR="00BC5A49" w:rsidRDefault="00BC5A49" w:rsidP="00BD525C">
      <w:pPr>
        <w:pStyle w:val="BodyText"/>
      </w:pPr>
    </w:p>
    <w:p w14:paraId="38739FF9" w14:textId="77777777" w:rsidR="00A77033" w:rsidRDefault="00A77033" w:rsidP="00BD525C">
      <w:pPr>
        <w:pStyle w:val="BodyText"/>
      </w:pPr>
    </w:p>
    <w:p w14:paraId="46CCE055" w14:textId="77777777" w:rsidR="00A77033" w:rsidRDefault="00A77033" w:rsidP="00BD525C">
      <w:pPr>
        <w:pStyle w:val="BodyText"/>
      </w:pPr>
    </w:p>
    <w:p w14:paraId="3CC704A8" w14:textId="77777777" w:rsidR="00A77033" w:rsidRDefault="00A77033" w:rsidP="00BD525C">
      <w:pPr>
        <w:pStyle w:val="BodyText"/>
      </w:pPr>
    </w:p>
    <w:p w14:paraId="3A0A6A76" w14:textId="77777777" w:rsidR="00A77033" w:rsidRDefault="00A77033" w:rsidP="00BD525C">
      <w:pPr>
        <w:pStyle w:val="BodyText"/>
      </w:pPr>
    </w:p>
    <w:p w14:paraId="3CA30B02" w14:textId="77777777" w:rsidR="00A77033" w:rsidRDefault="00A77033" w:rsidP="00BD525C">
      <w:pPr>
        <w:pStyle w:val="BodyText"/>
      </w:pPr>
    </w:p>
    <w:p w14:paraId="55EA12E8" w14:textId="77777777" w:rsidR="00A77033" w:rsidRDefault="00A77033" w:rsidP="00BD525C">
      <w:pPr>
        <w:pStyle w:val="BodyText"/>
      </w:pPr>
    </w:p>
    <w:p w14:paraId="0FE43D8E" w14:textId="77777777" w:rsidR="00A77033" w:rsidRDefault="00A77033" w:rsidP="00BD525C">
      <w:pPr>
        <w:pStyle w:val="BodyText"/>
      </w:pPr>
    </w:p>
    <w:p w14:paraId="421A19F2" w14:textId="77777777" w:rsidR="00A77033" w:rsidRDefault="00A77033" w:rsidP="00BD525C">
      <w:pPr>
        <w:pStyle w:val="BodyText"/>
      </w:pPr>
    </w:p>
    <w:p w14:paraId="7E623CF1" w14:textId="77777777" w:rsidR="002116E2" w:rsidRDefault="002116E2" w:rsidP="00BD525C">
      <w:pPr>
        <w:pStyle w:val="BodyText"/>
      </w:pPr>
    </w:p>
    <w:p w14:paraId="19C8D633" w14:textId="77777777" w:rsidR="002116E2" w:rsidRDefault="002116E2" w:rsidP="00BD525C">
      <w:pPr>
        <w:pStyle w:val="BodyText"/>
      </w:pPr>
    </w:p>
    <w:p w14:paraId="48CE24B0" w14:textId="77777777" w:rsidR="002116E2" w:rsidRDefault="002116E2" w:rsidP="00BD525C">
      <w:pPr>
        <w:pStyle w:val="BodyText"/>
        <w:sectPr w:rsidR="002116E2" w:rsidSect="001E6751">
          <w:headerReference w:type="default" r:id="rId26"/>
          <w:footerReference w:type="default" r:id="rId27"/>
          <w:headerReference w:type="first" r:id="rId28"/>
          <w:footerReference w:type="first" r:id="rId29"/>
          <w:pgSz w:w="12240" w:h="15840" w:code="1"/>
          <w:pgMar w:top="1800" w:right="1080" w:bottom="1800" w:left="1800" w:header="1080" w:footer="1080" w:gutter="0"/>
          <w:pgNumType w:fmt="lowerRoman"/>
          <w:cols w:space="360"/>
          <w:titlePg/>
          <w:docGrid w:linePitch="326"/>
        </w:sectPr>
      </w:pPr>
    </w:p>
    <w:p w14:paraId="27625CB0" w14:textId="77777777" w:rsidR="004E5E49" w:rsidRDefault="004E5E49" w:rsidP="004E5E49">
      <w:pPr>
        <w:pStyle w:val="Heading1"/>
      </w:pPr>
      <w:bookmarkStart w:id="6" w:name="_Toc271455681"/>
      <w:bookmarkEnd w:id="6"/>
    </w:p>
    <w:p w14:paraId="038AA33C" w14:textId="7B7B055A" w:rsidR="00191098" w:rsidRPr="00191098" w:rsidRDefault="00746DFA" w:rsidP="00191098">
      <w:pPr>
        <w:pStyle w:val="Heading2"/>
      </w:pPr>
      <w:r>
        <w:t>INTRODUCTIOn</w:t>
      </w:r>
    </w:p>
    <w:p w14:paraId="4BB8D156" w14:textId="77777777" w:rsidR="00546CB9" w:rsidRDefault="00546CB9" w:rsidP="00546CB9">
      <w:pPr>
        <w:pStyle w:val="ListParagraph"/>
        <w:numPr>
          <w:ilvl w:val="1"/>
          <w:numId w:val="42"/>
        </w:numPr>
        <w:spacing w:line="276" w:lineRule="auto"/>
        <w:jc w:val="both"/>
        <w:rPr>
          <w:rFonts w:ascii="Times New Roman" w:hAnsi="Times New Roman" w:cs="Times New Roman"/>
          <w:b/>
          <w:sz w:val="24"/>
          <w:szCs w:val="24"/>
        </w:rPr>
      </w:pPr>
      <w:r w:rsidRPr="00870410">
        <w:rPr>
          <w:rFonts w:ascii="Times New Roman" w:hAnsi="Times New Roman" w:cs="Times New Roman"/>
          <w:b/>
          <w:sz w:val="24"/>
          <w:szCs w:val="24"/>
        </w:rPr>
        <w:t>Overview</w:t>
      </w:r>
    </w:p>
    <w:p w14:paraId="0C43B061" w14:textId="77777777" w:rsidR="00546CB9" w:rsidRDefault="00546CB9" w:rsidP="00546CB9">
      <w:pPr>
        <w:jc w:val="both"/>
        <w:rPr>
          <w:szCs w:val="24"/>
        </w:rPr>
      </w:pPr>
      <w:r w:rsidRPr="00F334B8">
        <w:rPr>
          <w:szCs w:val="24"/>
        </w:rPr>
        <w:t xml:space="preserve">The goal of artificial intelligence is to build systems that act as humans. Decision making and </w:t>
      </w:r>
      <w:r>
        <w:rPr>
          <w:szCs w:val="24"/>
        </w:rPr>
        <w:t>the ability to reason are one of the important attributes of humans. Hence, machines possessing artificial intelligence must be capable of automated reasoning and acting according their changing environment. To exhibit such an intelligent behavior, a machine needs to understand its environment, its abilities to interact with the environment and its goals. For acting rationally, a machine must be able to obtain information and understand it. Thus, Automated reasoning and representation of information are important fields that lie at the intersection of computer science, formal logic, and philosophy.</w:t>
      </w:r>
    </w:p>
    <w:p w14:paraId="1BD22E71" w14:textId="77777777" w:rsidR="00546CB9" w:rsidRDefault="00546CB9" w:rsidP="00546CB9">
      <w:pPr>
        <w:jc w:val="both"/>
        <w:rPr>
          <w:szCs w:val="24"/>
        </w:rPr>
      </w:pPr>
      <w:r>
        <w:rPr>
          <w:szCs w:val="24"/>
        </w:rPr>
        <w:t>For many years classical logic approaches were used to solve the problems of automated reasoning, but they did not work due to classical logic being undecidable, monotonic, and incomplete. Reasoning needed to be broken down into multiple components. This would make modelling with automated reasoning simpler. Humans in general use defaults, exceptions, and preference patterns while doing reasoning. Default rules are generic rules that can be applied to concepts. Such rules can sometimes have exceptions. As an example, we can have a default rule that says, “</w:t>
      </w:r>
      <w:r w:rsidRPr="0023354D">
        <w:rPr>
          <w:i/>
          <w:szCs w:val="24"/>
        </w:rPr>
        <w:t>All plants are green</w:t>
      </w:r>
      <w:r>
        <w:rPr>
          <w:szCs w:val="24"/>
        </w:rPr>
        <w:t>”. This is true in most cases as ‘</w:t>
      </w:r>
      <w:r w:rsidRPr="0023354D">
        <w:rPr>
          <w:i/>
          <w:szCs w:val="24"/>
        </w:rPr>
        <w:t>Chlorophyll</w:t>
      </w:r>
      <w:r>
        <w:rPr>
          <w:szCs w:val="24"/>
        </w:rPr>
        <w:t xml:space="preserve">’ is the prominent green pigment in most plants that makes them green. But there are some plants, that contain high quantities of red pigments or absence of chlorophyll, that are not green. Such instances of plants form exceptions to the default rule. Other important features of human reasoning are non-monotonicity, which states that humans can revise their conclusions in the light of newer information, and the ability to </w:t>
      </w:r>
      <w:r>
        <w:rPr>
          <w:szCs w:val="24"/>
        </w:rPr>
        <w:lastRenderedPageBreak/>
        <w:t>deal with incomplete information. Humans can easily make decisions or come to conclusions in the absence of data. All these properties of human reasoning need to be modelled in automated reasoning and require negation as failure. Answer set programming is one of the popular formalisms that exhibits non-monotonicity. Apart from that the ASP paradigm also includes both classical negation as well as negation as failure. It is applied to problems of planning, constraint satisfaction and optimizations and has well known implementations like clasp and DLV. Thus, ASP is well suited for modelling common-sense reasoning patterns.</w:t>
      </w:r>
    </w:p>
    <w:p w14:paraId="19ABBAB3" w14:textId="17423DAA" w:rsidR="00360153" w:rsidRPr="00105466" w:rsidRDefault="00546CB9" w:rsidP="00222E02">
      <w:pPr>
        <w:pStyle w:val="BodyText"/>
        <w:rPr>
          <w:szCs w:val="24"/>
        </w:rPr>
      </w:pPr>
      <w:r>
        <w:rPr>
          <w:szCs w:val="24"/>
        </w:rPr>
        <w:t>Many of the fields of artificial intelligence lack structured resources. Most of the resources available today are in the form of unstructured data either in the form of written documents, or information present in the form of articles and paragraphs on websites like Wikipedia. Tasks that are being solved by computers like in the fields of Natural Language Processing would benefit from the availability of this information in the form of structured data. With the help of some event-calculus, ASP could prove to be a helpful paradigm to represent and reason from textual knowledge. Thus, in this thesis we propose a system to automatically convert textual knowledge into ASP programs and to be able to query the ASP program to get answers. Here we would also touch upon how we can model some of the common-sense reasoning patterns mentioned earlier to be able to reason better.</w:t>
      </w:r>
    </w:p>
    <w:p w14:paraId="3EF923B5" w14:textId="7E6C3EA2" w:rsidR="0083305C" w:rsidRDefault="00222E02" w:rsidP="00222E02">
      <w:pPr>
        <w:pStyle w:val="BodyText"/>
        <w:rPr>
          <w:b/>
          <w:szCs w:val="24"/>
        </w:rPr>
      </w:pPr>
      <w:r>
        <w:rPr>
          <w:b/>
          <w:szCs w:val="24"/>
        </w:rPr>
        <w:t xml:space="preserve">1.2 </w:t>
      </w:r>
      <w:r w:rsidR="0083305C">
        <w:rPr>
          <w:b/>
          <w:szCs w:val="24"/>
        </w:rPr>
        <w:t>Related Work</w:t>
      </w:r>
    </w:p>
    <w:p w14:paraId="76DBB4DC" w14:textId="77777777" w:rsidR="0083305C" w:rsidRPr="00FB4924" w:rsidRDefault="0083305C" w:rsidP="00C62D34">
      <w:pPr>
        <w:jc w:val="both"/>
        <w:rPr>
          <w:b/>
          <w:szCs w:val="24"/>
        </w:rPr>
      </w:pPr>
      <w:r w:rsidRPr="00FB4924">
        <w:rPr>
          <w:szCs w:val="24"/>
        </w:rPr>
        <w:t xml:space="preserve">Cyc is one of the oldest artificial intelligence project, that tries to collect information about basic concepts and about how the world works. This knowledge is presented in the form of a vast knowledge base or ontology that consists of implicit knowledge and rules about the world that we as humans call common sense knowledge. Such a project aimed at enabling AI applications to </w:t>
      </w:r>
      <w:r w:rsidRPr="00FB4924">
        <w:rPr>
          <w:szCs w:val="24"/>
        </w:rPr>
        <w:lastRenderedPageBreak/>
        <w:t>reason about their surroundings like a human and be able to handle failures gracefully. To build a project that could express common sense knowledge in the form of machine understandable code there needed to be a highly expressive representation language, developing a knowledge base using the language that would be used to infer from, developing a fast inference engine that would be able to reason like humans and would be able to handle human like complexity. The ontology of Cyc was about 100,000 terms till 1994 but then as of 2017 contains around 1,500,000 terms. This includes around 500,000 collections, 50,000+ predicates and around a million well known entities.</w:t>
      </w:r>
    </w:p>
    <w:p w14:paraId="65B66184" w14:textId="77777777" w:rsidR="0083305C" w:rsidRPr="00653338" w:rsidRDefault="0083305C" w:rsidP="00C62D34">
      <w:pPr>
        <w:jc w:val="both"/>
        <w:rPr>
          <w:szCs w:val="24"/>
        </w:rPr>
      </w:pPr>
      <w:r w:rsidRPr="00653338">
        <w:rPr>
          <w:szCs w:val="24"/>
        </w:rPr>
        <w:t>Cyc's language CycL made it efficient to represent common sense knowledge in the project and decided how this knowledge is represented in the project. To solve the problem of efficiently inferring from hundreds of millions of arguments Cyc used a community-of-agents architecture where it employed various types of reasoning agents call heuristic modules to solve the inference problem. Currently, Cyc uses more than 1000 heuristic models for inference. Much of the current work on Cyc includes knowledge engineering that includes representing facts about the world by hand and implementing inference techniques on that knowledge. Recently, Cycorp has planned to use Cyc's natural language processing to parse unstructured data like that presented by the documents on the internet to extract structured data.</w:t>
      </w:r>
    </w:p>
    <w:p w14:paraId="40E6F40F" w14:textId="1AB72387" w:rsidR="000C21DF" w:rsidRPr="00C60EC0" w:rsidRDefault="0083305C" w:rsidP="00C73DC4">
      <w:pPr>
        <w:pStyle w:val="BodyText"/>
        <w:rPr>
          <w:szCs w:val="24"/>
        </w:rPr>
      </w:pPr>
      <w:r w:rsidRPr="009866AE">
        <w:rPr>
          <w:szCs w:val="24"/>
        </w:rPr>
        <w:t>The medical domain has always been one of the major focuses of expert knowledge</w:t>
      </w:r>
      <w:r>
        <w:rPr>
          <w:szCs w:val="24"/>
        </w:rPr>
        <w:t>-</w:t>
      </w:r>
      <w:r w:rsidRPr="009866AE">
        <w:rPr>
          <w:szCs w:val="24"/>
        </w:rPr>
        <w:t xml:space="preserve">based systems. One of such applications based on chronic pulmonary disease or heart failure was modelled and built by Dr. Zhuo Chen under the guidance of Dr. Gopal Gupta. Its goal is to provide management of chronic illnesses like diabetes, cardiac and pulmonary diseases. One of the ways in which such diseases can be managed is by following a set of rules or guidelines laid out by experts in the domain. As most of these guidelines are highly complex and rely on many </w:t>
      </w:r>
      <w:r w:rsidRPr="009866AE">
        <w:rPr>
          <w:szCs w:val="24"/>
        </w:rPr>
        <w:lastRenderedPageBreak/>
        <w:t>factors</w:t>
      </w:r>
      <w:r>
        <w:rPr>
          <w:szCs w:val="24"/>
        </w:rPr>
        <w:t>,</w:t>
      </w:r>
      <w:r w:rsidRPr="009866AE">
        <w:rPr>
          <w:szCs w:val="24"/>
        </w:rPr>
        <w:t xml:space="preserve"> physicians sometimes ignore them or fail to abide by them. This can adversely affect the patients’ health. Most of the problems come from the fact that these guidelines apart from being highly complex are also large in number making the task of recommendation prone to errors. This problem was tackled in the work with the help of answer set programming. The approach included creation of a set of knowledge pattern or rules that act as reasoning templates, which were used to model the guidelines provided by experts.</w:t>
      </w:r>
    </w:p>
    <w:p w14:paraId="324DDBB6" w14:textId="1834E94D" w:rsidR="00222E02" w:rsidRPr="00C73DC4" w:rsidRDefault="00222E02" w:rsidP="00C73DC4">
      <w:pPr>
        <w:pStyle w:val="BodyText"/>
      </w:pPr>
      <w:r>
        <w:rPr>
          <w:b/>
          <w:szCs w:val="24"/>
        </w:rPr>
        <w:t xml:space="preserve">1.3 </w:t>
      </w:r>
      <w:r w:rsidRPr="00C97C89">
        <w:rPr>
          <w:b/>
          <w:szCs w:val="24"/>
        </w:rPr>
        <w:t>Contributions</w:t>
      </w:r>
    </w:p>
    <w:p w14:paraId="6FF2A9C9" w14:textId="77777777" w:rsidR="00222E02" w:rsidRPr="00446D80" w:rsidRDefault="00222E02" w:rsidP="00222E02">
      <w:pPr>
        <w:jc w:val="both"/>
        <w:rPr>
          <w:b/>
          <w:szCs w:val="24"/>
        </w:rPr>
      </w:pPr>
      <w:r w:rsidRPr="00446D80">
        <w:rPr>
          <w:szCs w:val="24"/>
        </w:rPr>
        <w:t>The main contribution of this thesis is a proposal for efficiently converting textual knowledge into an ASP program. This includes defining a generic custom event calculus that helps to represent knowledge. Chapter 6 dives deeper into how a paragraph can be converted into a program. Other than that, the thesis touches on how knowledge sources like WordNet can be used to create an ontology. The ontology created is dynamic in nature and only deals with the concepts that occur in the input paragraph. This helps with not exploding the generated ASP program with rules that are not necessary. Such an ontology can be either generated every time if space is the issue or else it could be built to improve iteratively with increasing number of paragraphs in the system. WordNet concepts are always accompanied by their senses, so Chapter 6 also talks about how to apply a default preferential pattern for finding out the best sense of a given concept.</w:t>
      </w:r>
    </w:p>
    <w:p w14:paraId="2F4CEDF4" w14:textId="77777777" w:rsidR="004E6B47" w:rsidRDefault="00222E02" w:rsidP="004E6B47">
      <w:pPr>
        <w:pStyle w:val="BodyText"/>
        <w:rPr>
          <w:szCs w:val="24"/>
        </w:rPr>
      </w:pPr>
      <w:r>
        <w:rPr>
          <w:szCs w:val="24"/>
        </w:rPr>
        <w:t xml:space="preserve">Apart from that, the thesis also proposes a framework for converting natural language questions into ASP queries. These queries can be provided to SAT solvers along with the ASP program to get answers. The query generation framework is being made robust with the help of a technique to relax constraints on the queries thus increasing the coverage of the question. </w:t>
      </w:r>
      <w:r w:rsidRPr="00D23FEC">
        <w:rPr>
          <w:szCs w:val="24"/>
        </w:rPr>
        <w:t>Thus</w:t>
      </w:r>
      <w:r>
        <w:rPr>
          <w:szCs w:val="24"/>
        </w:rPr>
        <w:t xml:space="preserve">, the thesis converts the question answering task from a natural language passage to a constraint satisfaction </w:t>
      </w:r>
      <w:r>
        <w:rPr>
          <w:szCs w:val="24"/>
        </w:rPr>
        <w:lastRenderedPageBreak/>
        <w:t>problem, where the paragraph defines the problem environment and the question defines the constraints applied on the environment.</w:t>
      </w:r>
    </w:p>
    <w:p w14:paraId="4269229B" w14:textId="7CDFC31B" w:rsidR="004E6B47" w:rsidRPr="004E6B47" w:rsidRDefault="004E6B47" w:rsidP="006C6567">
      <w:pPr>
        <w:pStyle w:val="BodyText"/>
        <w:rPr>
          <w:szCs w:val="24"/>
        </w:rPr>
      </w:pPr>
      <w:r>
        <w:rPr>
          <w:b/>
          <w:szCs w:val="24"/>
        </w:rPr>
        <w:t xml:space="preserve">1.4 </w:t>
      </w:r>
      <w:r w:rsidRPr="004E6B47">
        <w:rPr>
          <w:b/>
          <w:szCs w:val="24"/>
        </w:rPr>
        <w:t>Structure of the Thesis</w:t>
      </w:r>
    </w:p>
    <w:p w14:paraId="5661768A" w14:textId="77777777" w:rsidR="004E6B47" w:rsidRPr="00992589" w:rsidRDefault="004E6B47" w:rsidP="006C6567">
      <w:pPr>
        <w:jc w:val="both"/>
        <w:rPr>
          <w:szCs w:val="24"/>
        </w:rPr>
      </w:pPr>
      <w:r w:rsidRPr="00992589">
        <w:rPr>
          <w:szCs w:val="24"/>
        </w:rPr>
        <w:t xml:space="preserve">In this section, a layout of the </w:t>
      </w:r>
      <w:r>
        <w:rPr>
          <w:szCs w:val="24"/>
        </w:rPr>
        <w:t xml:space="preserve">remaining </w:t>
      </w:r>
      <w:r w:rsidRPr="00992589">
        <w:rPr>
          <w:szCs w:val="24"/>
        </w:rPr>
        <w:t>chapters is provided with a summary for each of them.</w:t>
      </w:r>
    </w:p>
    <w:p w14:paraId="740D6AFD" w14:textId="77777777" w:rsidR="004E6B47" w:rsidRPr="00992589" w:rsidRDefault="004E6B47" w:rsidP="006C6567">
      <w:pPr>
        <w:jc w:val="both"/>
        <w:rPr>
          <w:szCs w:val="24"/>
        </w:rPr>
      </w:pPr>
      <w:r w:rsidRPr="00992589">
        <w:rPr>
          <w:szCs w:val="24"/>
        </w:rPr>
        <w:t xml:space="preserve">Chapter 2 </w:t>
      </w:r>
      <w:r>
        <w:rPr>
          <w:szCs w:val="24"/>
        </w:rPr>
        <w:t xml:space="preserve">mainly </w:t>
      </w:r>
      <w:r w:rsidRPr="00992589">
        <w:rPr>
          <w:szCs w:val="24"/>
        </w:rPr>
        <w:t>deals with</w:t>
      </w:r>
      <w:r>
        <w:rPr>
          <w:szCs w:val="24"/>
        </w:rPr>
        <w:t xml:space="preserve"> Answer Set Programming. It describes the syntax of answer set programs and goes over the various ASP semantics used in the thesis. This chapter gives the background on answer set programming which is crucial for understanding the rest of the thesis</w:t>
      </w:r>
    </w:p>
    <w:p w14:paraId="41CE6A77" w14:textId="77777777" w:rsidR="004E6B47" w:rsidRPr="00992589" w:rsidRDefault="004E6B47" w:rsidP="006C6567">
      <w:pPr>
        <w:jc w:val="both"/>
        <w:rPr>
          <w:szCs w:val="24"/>
        </w:rPr>
      </w:pPr>
      <w:r w:rsidRPr="00992589">
        <w:rPr>
          <w:szCs w:val="24"/>
        </w:rPr>
        <w:t xml:space="preserve">Chapter </w:t>
      </w:r>
      <w:r>
        <w:rPr>
          <w:szCs w:val="24"/>
        </w:rPr>
        <w:t>3</w:t>
      </w:r>
      <w:r w:rsidRPr="00992589">
        <w:rPr>
          <w:szCs w:val="24"/>
        </w:rPr>
        <w:t xml:space="preserve"> </w:t>
      </w:r>
      <w:r>
        <w:rPr>
          <w:szCs w:val="24"/>
        </w:rPr>
        <w:t>introduces the architecture of the proposed system. It goes over the components of the system viz. Knowledge Generation, Query Generation, and the Common Resource Framework. It further discusses on how these components interact with each other to produce answer sets.</w:t>
      </w:r>
    </w:p>
    <w:p w14:paraId="26D72921" w14:textId="77777777" w:rsidR="004E6B47" w:rsidRPr="00992589" w:rsidRDefault="004E6B47" w:rsidP="006C6567">
      <w:pPr>
        <w:jc w:val="both"/>
        <w:rPr>
          <w:szCs w:val="24"/>
        </w:rPr>
      </w:pPr>
      <w:r w:rsidRPr="00992589">
        <w:rPr>
          <w:szCs w:val="24"/>
        </w:rPr>
        <w:t xml:space="preserve">Chapter </w:t>
      </w:r>
      <w:r>
        <w:rPr>
          <w:szCs w:val="24"/>
        </w:rPr>
        <w:t>4</w:t>
      </w:r>
      <w:r w:rsidRPr="00992589">
        <w:rPr>
          <w:szCs w:val="24"/>
        </w:rPr>
        <w:t xml:space="preserve"> </w:t>
      </w:r>
      <w:r>
        <w:rPr>
          <w:szCs w:val="24"/>
        </w:rPr>
        <w:t>discusses the Test-Driven Development approach that was used to build the system and create rules for knowledge generation. It goes through the various steps of a development cycle in TDD and explains its importance.</w:t>
      </w:r>
    </w:p>
    <w:p w14:paraId="27519EEC" w14:textId="77777777" w:rsidR="004E6B47" w:rsidRPr="00992589" w:rsidRDefault="004E6B47" w:rsidP="006C6567">
      <w:pPr>
        <w:jc w:val="both"/>
        <w:rPr>
          <w:szCs w:val="24"/>
        </w:rPr>
      </w:pPr>
      <w:r w:rsidRPr="00992589">
        <w:rPr>
          <w:szCs w:val="24"/>
        </w:rPr>
        <w:t xml:space="preserve">Chapter </w:t>
      </w:r>
      <w:r>
        <w:rPr>
          <w:szCs w:val="24"/>
        </w:rPr>
        <w:t>5</w:t>
      </w:r>
      <w:r w:rsidRPr="00992589">
        <w:rPr>
          <w:szCs w:val="24"/>
        </w:rPr>
        <w:t xml:space="preserve"> </w:t>
      </w:r>
      <w:r>
        <w:rPr>
          <w:szCs w:val="24"/>
        </w:rPr>
        <w:t>provides information about the various Natural Language Resources used to support the system. This chapter covers the concepts required for understanding what these tools produce and how it can be used in later chapters.</w:t>
      </w:r>
    </w:p>
    <w:p w14:paraId="014A859A" w14:textId="77777777" w:rsidR="004E6B47" w:rsidRPr="00992589" w:rsidRDefault="004E6B47" w:rsidP="006C6567">
      <w:pPr>
        <w:jc w:val="both"/>
        <w:rPr>
          <w:szCs w:val="24"/>
        </w:rPr>
      </w:pPr>
      <w:r w:rsidRPr="00992589">
        <w:rPr>
          <w:szCs w:val="24"/>
        </w:rPr>
        <w:t xml:space="preserve">Chapter </w:t>
      </w:r>
      <w:r>
        <w:rPr>
          <w:szCs w:val="24"/>
        </w:rPr>
        <w:t>6</w:t>
      </w:r>
      <w:r w:rsidRPr="00992589">
        <w:rPr>
          <w:szCs w:val="24"/>
        </w:rPr>
        <w:t xml:space="preserve"> </w:t>
      </w:r>
      <w:r>
        <w:rPr>
          <w:szCs w:val="24"/>
        </w:rPr>
        <w:t>covers the various predicates that have been defined for the knowledge generation module. It explains their structure and what they represent. Apart from predicates generated from the passage it also talks about how information is extracted from WordNet by building an ontology.</w:t>
      </w:r>
    </w:p>
    <w:p w14:paraId="22F40B76" w14:textId="77777777" w:rsidR="004E6B47" w:rsidRPr="00992589" w:rsidRDefault="004E6B47" w:rsidP="006C6567">
      <w:pPr>
        <w:jc w:val="both"/>
        <w:rPr>
          <w:szCs w:val="24"/>
        </w:rPr>
      </w:pPr>
      <w:r w:rsidRPr="00992589">
        <w:rPr>
          <w:szCs w:val="24"/>
        </w:rPr>
        <w:t xml:space="preserve">Chapter </w:t>
      </w:r>
      <w:r>
        <w:rPr>
          <w:szCs w:val="24"/>
        </w:rPr>
        <w:t>7</w:t>
      </w:r>
      <w:r w:rsidRPr="00992589">
        <w:rPr>
          <w:szCs w:val="24"/>
        </w:rPr>
        <w:t xml:space="preserve"> </w:t>
      </w:r>
      <w:r>
        <w:rPr>
          <w:szCs w:val="24"/>
        </w:rPr>
        <w:t xml:space="preserve">provides a method of automatic Query Generation from a natural language question. This chapter elaborates on how various queries can be generated automatically from a question </w:t>
      </w:r>
      <w:r>
        <w:rPr>
          <w:szCs w:val="24"/>
        </w:rPr>
        <w:lastRenderedPageBreak/>
        <w:t>and applies a confidence metric with each query that relates to the accuracy of the answer obtained from that query.</w:t>
      </w:r>
    </w:p>
    <w:p w14:paraId="07686F49" w14:textId="77777777" w:rsidR="004E6B47" w:rsidRPr="00992589" w:rsidRDefault="004E6B47" w:rsidP="006C6567">
      <w:pPr>
        <w:jc w:val="both"/>
        <w:rPr>
          <w:szCs w:val="24"/>
        </w:rPr>
      </w:pPr>
      <w:r w:rsidRPr="00992589">
        <w:rPr>
          <w:szCs w:val="24"/>
        </w:rPr>
        <w:t xml:space="preserve">Chapter </w:t>
      </w:r>
      <w:r>
        <w:rPr>
          <w:szCs w:val="24"/>
        </w:rPr>
        <w:t>8</w:t>
      </w:r>
      <w:r w:rsidRPr="00992589">
        <w:rPr>
          <w:szCs w:val="24"/>
        </w:rPr>
        <w:t xml:space="preserve"> </w:t>
      </w:r>
      <w:r>
        <w:rPr>
          <w:szCs w:val="24"/>
        </w:rPr>
        <w:t>describes how the above-mentioned system performs when applied to the task of Question Answering. Here, we introduce the SQuAD dataset by Stanford and how it is structured. This chapter states the results obtained from question answering and analyzes them.</w:t>
      </w:r>
    </w:p>
    <w:p w14:paraId="4C81F216" w14:textId="77777777" w:rsidR="004E6B47" w:rsidRDefault="004E6B47" w:rsidP="006C6567">
      <w:pPr>
        <w:jc w:val="both"/>
        <w:rPr>
          <w:szCs w:val="24"/>
        </w:rPr>
      </w:pPr>
      <w:r w:rsidRPr="00992589">
        <w:rPr>
          <w:szCs w:val="24"/>
        </w:rPr>
        <w:t xml:space="preserve">Chapter </w:t>
      </w:r>
      <w:r>
        <w:rPr>
          <w:szCs w:val="24"/>
        </w:rPr>
        <w:t>9</w:t>
      </w:r>
      <w:r w:rsidRPr="00992589">
        <w:rPr>
          <w:szCs w:val="24"/>
        </w:rPr>
        <w:t xml:space="preserve"> </w:t>
      </w:r>
      <w:r>
        <w:rPr>
          <w:szCs w:val="24"/>
        </w:rPr>
        <w:t>elaborates on a set of features or enhancements that can be made to improve the current system. It touches upon modelling temporal reasoning, cause effect reasoning and certain other common-sense reasoning patterns.</w:t>
      </w:r>
    </w:p>
    <w:p w14:paraId="6B5BAC5B" w14:textId="3E353ACD" w:rsidR="002520A2" w:rsidRDefault="004E6B47" w:rsidP="00E5166D">
      <w:pPr>
        <w:jc w:val="both"/>
      </w:pPr>
      <w:r>
        <w:rPr>
          <w:szCs w:val="24"/>
        </w:rPr>
        <w:t>Finally, we draw some conclusions in Chapter 10. We summarize some of the salient points and review a few contributions of this thesis. This thesis also includes an Appendix at the end including all the references.</w:t>
      </w:r>
    </w:p>
    <w:p w14:paraId="36F006D6" w14:textId="77777777" w:rsidR="00F8411E" w:rsidRDefault="00F8411E">
      <w:pPr>
        <w:pStyle w:val="BodyText"/>
        <w:sectPr w:rsidR="00F8411E" w:rsidSect="00306EDB">
          <w:headerReference w:type="default" r:id="rId30"/>
          <w:footerReference w:type="default" r:id="rId31"/>
          <w:headerReference w:type="first" r:id="rId32"/>
          <w:footerReference w:type="first" r:id="rId33"/>
          <w:pgSz w:w="12240" w:h="15840" w:code="1"/>
          <w:pgMar w:top="1800" w:right="1080" w:bottom="1800" w:left="1800" w:header="1080" w:footer="1080" w:gutter="0"/>
          <w:pgNumType w:start="1"/>
          <w:cols w:space="360"/>
          <w:titlePg/>
          <w:docGrid w:linePitch="326"/>
        </w:sectPr>
      </w:pPr>
    </w:p>
    <w:p w14:paraId="31430940" w14:textId="77777777" w:rsidR="00F8411E" w:rsidRDefault="00F8411E">
      <w:pPr>
        <w:pStyle w:val="Heading1"/>
      </w:pPr>
      <w:bookmarkStart w:id="7" w:name="_Toc534272105"/>
      <w:bookmarkStart w:id="8" w:name="_Toc271455685"/>
      <w:bookmarkEnd w:id="7"/>
      <w:bookmarkEnd w:id="8"/>
    </w:p>
    <w:p w14:paraId="73C696FE" w14:textId="77777777" w:rsidR="00191098" w:rsidRPr="00191098" w:rsidRDefault="00191098" w:rsidP="00191098">
      <w:pPr>
        <w:pStyle w:val="Heading2"/>
      </w:pPr>
      <w:r>
        <w:t>CHAPTER TITLE</w:t>
      </w:r>
    </w:p>
    <w:p w14:paraId="249B77B3" w14:textId="77777777" w:rsidR="00F8411E" w:rsidRDefault="00F8411E">
      <w:pPr>
        <w:pStyle w:val="BodyText"/>
      </w:pPr>
    </w:p>
    <w:p w14:paraId="7B4BD761" w14:textId="77777777" w:rsidR="00F8411E" w:rsidRDefault="00F8411E">
      <w:pPr>
        <w:pStyle w:val="BodyText"/>
      </w:pPr>
    </w:p>
    <w:p w14:paraId="27929DC6" w14:textId="77777777" w:rsidR="002520A2" w:rsidRDefault="002520A2">
      <w:pPr>
        <w:pStyle w:val="BodyText"/>
      </w:pPr>
    </w:p>
    <w:p w14:paraId="3EBB8062" w14:textId="34024122" w:rsidR="009E33B7" w:rsidRDefault="009E33B7">
      <w:pPr>
        <w:pStyle w:val="BodyText"/>
      </w:pPr>
    </w:p>
    <w:p w14:paraId="55899688" w14:textId="1A60CFCD" w:rsidR="00281700" w:rsidRDefault="00281700">
      <w:pPr>
        <w:pStyle w:val="BodyText"/>
      </w:pPr>
    </w:p>
    <w:p w14:paraId="0F10B0A3" w14:textId="0E55036E" w:rsidR="00281700" w:rsidRDefault="00281700">
      <w:pPr>
        <w:pStyle w:val="BodyText"/>
      </w:pPr>
    </w:p>
    <w:p w14:paraId="6E715EDC" w14:textId="0E511E34" w:rsidR="00281700" w:rsidRDefault="00281700">
      <w:pPr>
        <w:pStyle w:val="BodyText"/>
      </w:pPr>
    </w:p>
    <w:p w14:paraId="5900632B" w14:textId="7EE93DE3" w:rsidR="00281700" w:rsidRDefault="00281700">
      <w:pPr>
        <w:pStyle w:val="BodyText"/>
      </w:pPr>
    </w:p>
    <w:p w14:paraId="54F8226D" w14:textId="4E4D9E44" w:rsidR="00281700" w:rsidRDefault="00281700">
      <w:pPr>
        <w:pStyle w:val="BodyText"/>
      </w:pPr>
    </w:p>
    <w:p w14:paraId="12BD7B69" w14:textId="0A34236B" w:rsidR="00281700" w:rsidRDefault="00281700">
      <w:pPr>
        <w:pStyle w:val="BodyText"/>
      </w:pPr>
    </w:p>
    <w:p w14:paraId="0D3F8329" w14:textId="589773B7" w:rsidR="00281700" w:rsidRDefault="00281700">
      <w:pPr>
        <w:pStyle w:val="BodyText"/>
      </w:pPr>
    </w:p>
    <w:p w14:paraId="453F19AF" w14:textId="20C91F20" w:rsidR="00281700" w:rsidRDefault="00281700">
      <w:pPr>
        <w:pStyle w:val="BodyText"/>
      </w:pPr>
    </w:p>
    <w:p w14:paraId="5EBBCC37" w14:textId="65963FA8" w:rsidR="00281700" w:rsidRDefault="00281700">
      <w:pPr>
        <w:pStyle w:val="BodyText"/>
      </w:pPr>
    </w:p>
    <w:p w14:paraId="5014FC87" w14:textId="5028A17B" w:rsidR="00281700" w:rsidRDefault="00281700">
      <w:pPr>
        <w:pStyle w:val="BodyText"/>
      </w:pPr>
    </w:p>
    <w:p w14:paraId="41C7CEBD" w14:textId="29530772" w:rsidR="00281700" w:rsidRDefault="00281700">
      <w:pPr>
        <w:pStyle w:val="BodyText"/>
      </w:pPr>
    </w:p>
    <w:p w14:paraId="715171A2" w14:textId="5C815028" w:rsidR="00281700" w:rsidRDefault="00281700">
      <w:pPr>
        <w:pStyle w:val="BodyText"/>
      </w:pPr>
    </w:p>
    <w:p w14:paraId="148AE05F" w14:textId="77777777" w:rsidR="00281700" w:rsidRDefault="00281700">
      <w:pPr>
        <w:pStyle w:val="BodyText"/>
      </w:pPr>
    </w:p>
    <w:p w14:paraId="6E6329D7" w14:textId="77777777" w:rsidR="00BB2443" w:rsidRDefault="00BB2443" w:rsidP="00BB2443">
      <w:pPr>
        <w:pStyle w:val="Heading1"/>
      </w:pPr>
    </w:p>
    <w:p w14:paraId="6D491510" w14:textId="5CDDD90B" w:rsidR="00BB2443" w:rsidRDefault="00BB2443" w:rsidP="00BB2443">
      <w:pPr>
        <w:pStyle w:val="Heading2"/>
      </w:pPr>
      <w:r>
        <w:t>CHAPTER TITLE</w:t>
      </w:r>
    </w:p>
    <w:p w14:paraId="45DC6B04" w14:textId="2ECE6737" w:rsidR="00281700" w:rsidRDefault="00281700" w:rsidP="00281700">
      <w:pPr>
        <w:pStyle w:val="BodyText"/>
      </w:pPr>
    </w:p>
    <w:p w14:paraId="3F5A867E" w14:textId="0EE65DA1" w:rsidR="00281700" w:rsidRDefault="00281700" w:rsidP="00281700">
      <w:pPr>
        <w:pStyle w:val="BodyText"/>
      </w:pPr>
    </w:p>
    <w:p w14:paraId="36A29266" w14:textId="15D733A4" w:rsidR="00281700" w:rsidRDefault="00281700" w:rsidP="00281700">
      <w:pPr>
        <w:pStyle w:val="BodyText"/>
      </w:pPr>
    </w:p>
    <w:p w14:paraId="7BE4D338" w14:textId="148817D6" w:rsidR="00281700" w:rsidRDefault="00281700" w:rsidP="00281700">
      <w:pPr>
        <w:pStyle w:val="BodyText"/>
      </w:pPr>
    </w:p>
    <w:p w14:paraId="44073666" w14:textId="63BEAFBC" w:rsidR="00281700" w:rsidRDefault="00281700" w:rsidP="00281700">
      <w:pPr>
        <w:pStyle w:val="BodyText"/>
      </w:pPr>
    </w:p>
    <w:p w14:paraId="2568A07B" w14:textId="39E158B7" w:rsidR="00281700" w:rsidRDefault="00281700" w:rsidP="00281700">
      <w:pPr>
        <w:pStyle w:val="BodyText"/>
      </w:pPr>
    </w:p>
    <w:p w14:paraId="151529A4" w14:textId="67EB4527" w:rsidR="00281700" w:rsidRDefault="00281700" w:rsidP="00281700">
      <w:pPr>
        <w:pStyle w:val="BodyText"/>
      </w:pPr>
    </w:p>
    <w:p w14:paraId="47C8DB6F" w14:textId="7F970B3C" w:rsidR="00281700" w:rsidRDefault="00281700" w:rsidP="00281700">
      <w:pPr>
        <w:pStyle w:val="BodyText"/>
      </w:pPr>
    </w:p>
    <w:p w14:paraId="6096FBCC" w14:textId="1B46BCD2" w:rsidR="00281700" w:rsidRDefault="00281700" w:rsidP="00281700">
      <w:pPr>
        <w:pStyle w:val="BodyText"/>
      </w:pPr>
    </w:p>
    <w:p w14:paraId="03C6737F" w14:textId="6F49933E" w:rsidR="00281700" w:rsidRDefault="00281700" w:rsidP="00281700">
      <w:pPr>
        <w:pStyle w:val="BodyText"/>
      </w:pPr>
    </w:p>
    <w:p w14:paraId="74A2B5FE" w14:textId="212CD6DF" w:rsidR="00281700" w:rsidRDefault="00281700" w:rsidP="00281700">
      <w:pPr>
        <w:pStyle w:val="BodyText"/>
      </w:pPr>
    </w:p>
    <w:p w14:paraId="503BFDC1" w14:textId="2882BFAA" w:rsidR="00281700" w:rsidRDefault="00281700" w:rsidP="00281700">
      <w:pPr>
        <w:pStyle w:val="BodyText"/>
      </w:pPr>
    </w:p>
    <w:p w14:paraId="3AFF9B79" w14:textId="7AFC4C11" w:rsidR="00281700" w:rsidRDefault="00281700" w:rsidP="00281700">
      <w:pPr>
        <w:pStyle w:val="BodyText"/>
      </w:pPr>
    </w:p>
    <w:p w14:paraId="3BFF2395" w14:textId="4604EB43" w:rsidR="00281700" w:rsidRDefault="00281700" w:rsidP="00281700">
      <w:pPr>
        <w:pStyle w:val="BodyText"/>
      </w:pPr>
    </w:p>
    <w:p w14:paraId="45C244E7" w14:textId="48DA2A68" w:rsidR="00281700" w:rsidRDefault="00281700" w:rsidP="00281700">
      <w:pPr>
        <w:pStyle w:val="BodyText"/>
      </w:pPr>
    </w:p>
    <w:p w14:paraId="7499C579" w14:textId="4A39B029" w:rsidR="00281700" w:rsidRDefault="00281700" w:rsidP="00281700">
      <w:pPr>
        <w:pStyle w:val="BodyText"/>
      </w:pPr>
    </w:p>
    <w:p w14:paraId="222802D1" w14:textId="7400D14E" w:rsidR="00281700" w:rsidRDefault="00281700" w:rsidP="00281700">
      <w:pPr>
        <w:pStyle w:val="BodyText"/>
      </w:pPr>
    </w:p>
    <w:p w14:paraId="5E6AA52E" w14:textId="3C4FBBB0" w:rsidR="00281700" w:rsidRDefault="00281700" w:rsidP="00281700">
      <w:pPr>
        <w:pStyle w:val="BodyText"/>
      </w:pPr>
    </w:p>
    <w:p w14:paraId="3F118484" w14:textId="77777777" w:rsidR="00281700" w:rsidRPr="00281700" w:rsidRDefault="00281700" w:rsidP="00281700">
      <w:pPr>
        <w:pStyle w:val="BodyText"/>
      </w:pPr>
    </w:p>
    <w:p w14:paraId="27B9FFAC" w14:textId="77777777" w:rsidR="00BB2443" w:rsidRDefault="00BB2443" w:rsidP="00BB2443">
      <w:pPr>
        <w:pStyle w:val="Heading1"/>
      </w:pPr>
    </w:p>
    <w:p w14:paraId="259242E0" w14:textId="1E158F5A" w:rsidR="00BB2443" w:rsidRDefault="00BB2443" w:rsidP="00BB2443">
      <w:pPr>
        <w:pStyle w:val="Heading2"/>
      </w:pPr>
      <w:r>
        <w:t>CHAPTER TITLE</w:t>
      </w:r>
    </w:p>
    <w:p w14:paraId="3C29298A" w14:textId="122B75AB" w:rsidR="00281700" w:rsidRDefault="00281700" w:rsidP="00281700">
      <w:pPr>
        <w:pStyle w:val="BodyText"/>
      </w:pPr>
    </w:p>
    <w:p w14:paraId="284DCF21" w14:textId="4C0FECB2" w:rsidR="00281700" w:rsidRDefault="00281700" w:rsidP="00281700">
      <w:pPr>
        <w:pStyle w:val="BodyText"/>
      </w:pPr>
    </w:p>
    <w:p w14:paraId="19F83BFD" w14:textId="63220BC9" w:rsidR="00281700" w:rsidRDefault="00281700" w:rsidP="00281700">
      <w:pPr>
        <w:pStyle w:val="BodyText"/>
      </w:pPr>
    </w:p>
    <w:p w14:paraId="2C2B04AC" w14:textId="095F0E7C" w:rsidR="00281700" w:rsidRDefault="00281700" w:rsidP="00281700">
      <w:pPr>
        <w:pStyle w:val="BodyText"/>
      </w:pPr>
    </w:p>
    <w:p w14:paraId="1EBB4FEA" w14:textId="12F58593" w:rsidR="00281700" w:rsidRDefault="00281700" w:rsidP="00281700">
      <w:pPr>
        <w:pStyle w:val="BodyText"/>
      </w:pPr>
    </w:p>
    <w:p w14:paraId="70120967" w14:textId="7EFFACAD" w:rsidR="00281700" w:rsidRDefault="00281700" w:rsidP="00281700">
      <w:pPr>
        <w:pStyle w:val="BodyText"/>
      </w:pPr>
    </w:p>
    <w:p w14:paraId="31905738" w14:textId="096EC841" w:rsidR="00281700" w:rsidRDefault="00281700" w:rsidP="00281700">
      <w:pPr>
        <w:pStyle w:val="BodyText"/>
      </w:pPr>
    </w:p>
    <w:p w14:paraId="7A050EF8" w14:textId="2F1C4A7D" w:rsidR="00281700" w:rsidRDefault="00281700" w:rsidP="00281700">
      <w:pPr>
        <w:pStyle w:val="BodyText"/>
      </w:pPr>
    </w:p>
    <w:p w14:paraId="6B6263C4" w14:textId="389A458C" w:rsidR="00281700" w:rsidRDefault="00281700" w:rsidP="00281700">
      <w:pPr>
        <w:pStyle w:val="BodyText"/>
      </w:pPr>
    </w:p>
    <w:p w14:paraId="116AE2B4" w14:textId="4C87DADF" w:rsidR="00281700" w:rsidRDefault="00281700" w:rsidP="00281700">
      <w:pPr>
        <w:pStyle w:val="BodyText"/>
      </w:pPr>
    </w:p>
    <w:p w14:paraId="12E481CB" w14:textId="635407FC" w:rsidR="00281700" w:rsidRDefault="00281700" w:rsidP="00281700">
      <w:pPr>
        <w:pStyle w:val="BodyText"/>
      </w:pPr>
    </w:p>
    <w:p w14:paraId="29C33414" w14:textId="40B19B76" w:rsidR="00281700" w:rsidRDefault="00281700" w:rsidP="00281700">
      <w:pPr>
        <w:pStyle w:val="BodyText"/>
      </w:pPr>
    </w:p>
    <w:p w14:paraId="78A5E08B" w14:textId="0EA43D2B" w:rsidR="00281700" w:rsidRDefault="00281700" w:rsidP="00281700">
      <w:pPr>
        <w:pStyle w:val="BodyText"/>
      </w:pPr>
    </w:p>
    <w:p w14:paraId="4DCB5A16" w14:textId="0D4BD211" w:rsidR="00281700" w:rsidRDefault="00281700" w:rsidP="00281700">
      <w:pPr>
        <w:pStyle w:val="BodyText"/>
      </w:pPr>
    </w:p>
    <w:p w14:paraId="30C68203" w14:textId="4A766A88" w:rsidR="00281700" w:rsidRDefault="00281700" w:rsidP="00281700">
      <w:pPr>
        <w:pStyle w:val="BodyText"/>
      </w:pPr>
    </w:p>
    <w:p w14:paraId="3BE1BB26" w14:textId="5DD56F2E" w:rsidR="00281700" w:rsidRDefault="00281700" w:rsidP="00281700">
      <w:pPr>
        <w:pStyle w:val="BodyText"/>
      </w:pPr>
    </w:p>
    <w:p w14:paraId="60171166" w14:textId="70036027" w:rsidR="00281700" w:rsidRDefault="00281700" w:rsidP="00281700">
      <w:pPr>
        <w:pStyle w:val="BodyText"/>
      </w:pPr>
    </w:p>
    <w:p w14:paraId="4C8C99CD" w14:textId="48F51B06" w:rsidR="00281700" w:rsidRDefault="00281700" w:rsidP="00281700">
      <w:pPr>
        <w:pStyle w:val="BodyText"/>
      </w:pPr>
    </w:p>
    <w:p w14:paraId="65C426F2" w14:textId="77777777" w:rsidR="00281700" w:rsidRPr="00281700" w:rsidRDefault="00281700" w:rsidP="00281700">
      <w:pPr>
        <w:pStyle w:val="BodyText"/>
      </w:pPr>
    </w:p>
    <w:p w14:paraId="771C5999" w14:textId="77777777" w:rsidR="00BB2443" w:rsidRDefault="00BB2443" w:rsidP="00BB2443">
      <w:pPr>
        <w:pStyle w:val="Heading1"/>
      </w:pPr>
    </w:p>
    <w:p w14:paraId="15A634B3" w14:textId="311709CD" w:rsidR="00BB2443" w:rsidRDefault="00BB2443" w:rsidP="00BB2443">
      <w:pPr>
        <w:pStyle w:val="Heading2"/>
      </w:pPr>
      <w:r>
        <w:t>CHAPTER TITLE</w:t>
      </w:r>
    </w:p>
    <w:p w14:paraId="5BDFC8ED" w14:textId="332C0291" w:rsidR="00281700" w:rsidRDefault="00281700" w:rsidP="00281700">
      <w:pPr>
        <w:pStyle w:val="BodyText"/>
      </w:pPr>
    </w:p>
    <w:p w14:paraId="3A6B3FAE" w14:textId="3F76C93B" w:rsidR="00281700" w:rsidRDefault="00281700" w:rsidP="00281700">
      <w:pPr>
        <w:pStyle w:val="BodyText"/>
      </w:pPr>
    </w:p>
    <w:p w14:paraId="4B12C02A" w14:textId="2962DC08" w:rsidR="00281700" w:rsidRDefault="00281700" w:rsidP="00281700">
      <w:pPr>
        <w:pStyle w:val="BodyText"/>
      </w:pPr>
    </w:p>
    <w:p w14:paraId="509FF167" w14:textId="22FCD5BC" w:rsidR="00281700" w:rsidRDefault="00281700" w:rsidP="00281700">
      <w:pPr>
        <w:pStyle w:val="BodyText"/>
      </w:pPr>
    </w:p>
    <w:p w14:paraId="58A0548D" w14:textId="19D89B76" w:rsidR="00281700" w:rsidRDefault="00281700" w:rsidP="00281700">
      <w:pPr>
        <w:pStyle w:val="BodyText"/>
      </w:pPr>
    </w:p>
    <w:p w14:paraId="25D0C979" w14:textId="55CDE4FF" w:rsidR="00281700" w:rsidRDefault="00281700" w:rsidP="00281700">
      <w:pPr>
        <w:pStyle w:val="BodyText"/>
      </w:pPr>
    </w:p>
    <w:p w14:paraId="56D6F3C3" w14:textId="0F52539D" w:rsidR="00281700" w:rsidRDefault="00281700" w:rsidP="00281700">
      <w:pPr>
        <w:pStyle w:val="BodyText"/>
      </w:pPr>
    </w:p>
    <w:p w14:paraId="645E645B" w14:textId="143CEB5A" w:rsidR="00281700" w:rsidRDefault="00281700" w:rsidP="00281700">
      <w:pPr>
        <w:pStyle w:val="BodyText"/>
      </w:pPr>
    </w:p>
    <w:p w14:paraId="001D8B94" w14:textId="088062DE" w:rsidR="00281700" w:rsidRDefault="00281700" w:rsidP="00281700">
      <w:pPr>
        <w:pStyle w:val="BodyText"/>
      </w:pPr>
    </w:p>
    <w:p w14:paraId="405D97AC" w14:textId="61906C1A" w:rsidR="00281700" w:rsidRDefault="00281700" w:rsidP="00281700">
      <w:pPr>
        <w:pStyle w:val="BodyText"/>
      </w:pPr>
    </w:p>
    <w:p w14:paraId="7C900F10" w14:textId="3D9ECF0D" w:rsidR="00281700" w:rsidRDefault="00281700" w:rsidP="00281700">
      <w:pPr>
        <w:pStyle w:val="BodyText"/>
      </w:pPr>
    </w:p>
    <w:p w14:paraId="1079F17A" w14:textId="3131A14D" w:rsidR="00281700" w:rsidRDefault="00281700" w:rsidP="00281700">
      <w:pPr>
        <w:pStyle w:val="BodyText"/>
      </w:pPr>
    </w:p>
    <w:p w14:paraId="5805C17E" w14:textId="6FDCD34A" w:rsidR="00281700" w:rsidRDefault="00281700" w:rsidP="00281700">
      <w:pPr>
        <w:pStyle w:val="BodyText"/>
      </w:pPr>
    </w:p>
    <w:p w14:paraId="05A2B9E5" w14:textId="4EC22AFB" w:rsidR="00281700" w:rsidRDefault="00281700" w:rsidP="00281700">
      <w:pPr>
        <w:pStyle w:val="BodyText"/>
      </w:pPr>
    </w:p>
    <w:p w14:paraId="09F7C025" w14:textId="00930092" w:rsidR="00281700" w:rsidRDefault="00281700" w:rsidP="00281700">
      <w:pPr>
        <w:pStyle w:val="BodyText"/>
      </w:pPr>
    </w:p>
    <w:p w14:paraId="22898C33" w14:textId="11D44BFC" w:rsidR="00281700" w:rsidRDefault="00281700" w:rsidP="00281700">
      <w:pPr>
        <w:pStyle w:val="BodyText"/>
      </w:pPr>
    </w:p>
    <w:p w14:paraId="1873BE28" w14:textId="2B52B7D2" w:rsidR="00281700" w:rsidRDefault="00281700" w:rsidP="00281700">
      <w:pPr>
        <w:pStyle w:val="BodyText"/>
      </w:pPr>
    </w:p>
    <w:p w14:paraId="7BA25050" w14:textId="77777777" w:rsidR="00281700" w:rsidRPr="00281700" w:rsidRDefault="00281700" w:rsidP="00281700">
      <w:pPr>
        <w:pStyle w:val="BodyText"/>
      </w:pPr>
    </w:p>
    <w:p w14:paraId="24408315" w14:textId="77777777" w:rsidR="00BB2443" w:rsidRDefault="00BB2443" w:rsidP="00BB2443">
      <w:pPr>
        <w:pStyle w:val="Heading1"/>
      </w:pPr>
    </w:p>
    <w:p w14:paraId="59F17E1D" w14:textId="1CEFFA29" w:rsidR="00BB2443" w:rsidRDefault="00BB2443" w:rsidP="00BB2443">
      <w:pPr>
        <w:pStyle w:val="Heading2"/>
      </w:pPr>
      <w:r>
        <w:t>CHAPTER TITLE</w:t>
      </w:r>
    </w:p>
    <w:p w14:paraId="3D5CBC5B" w14:textId="29B2B126" w:rsidR="00281700" w:rsidRDefault="00281700" w:rsidP="00281700">
      <w:pPr>
        <w:pStyle w:val="BodyText"/>
      </w:pPr>
    </w:p>
    <w:p w14:paraId="4742BA39" w14:textId="65EEF81E" w:rsidR="00281700" w:rsidRDefault="00281700" w:rsidP="00281700">
      <w:pPr>
        <w:pStyle w:val="BodyText"/>
      </w:pPr>
    </w:p>
    <w:p w14:paraId="1BB187D1" w14:textId="04B42C81" w:rsidR="00281700" w:rsidRDefault="00281700" w:rsidP="00281700">
      <w:pPr>
        <w:pStyle w:val="BodyText"/>
      </w:pPr>
    </w:p>
    <w:p w14:paraId="0F1C0099" w14:textId="404F95BE" w:rsidR="00281700" w:rsidRDefault="00281700" w:rsidP="00281700">
      <w:pPr>
        <w:pStyle w:val="BodyText"/>
      </w:pPr>
    </w:p>
    <w:p w14:paraId="483081A6" w14:textId="07EA9F2A" w:rsidR="00281700" w:rsidRDefault="00281700" w:rsidP="00281700">
      <w:pPr>
        <w:pStyle w:val="BodyText"/>
      </w:pPr>
    </w:p>
    <w:p w14:paraId="4EE8CA46" w14:textId="53A4CC3A" w:rsidR="00281700" w:rsidRDefault="00281700" w:rsidP="00281700">
      <w:pPr>
        <w:pStyle w:val="BodyText"/>
      </w:pPr>
    </w:p>
    <w:p w14:paraId="743B9D04" w14:textId="2E039B64" w:rsidR="00281700" w:rsidRDefault="00281700" w:rsidP="00281700">
      <w:pPr>
        <w:pStyle w:val="BodyText"/>
      </w:pPr>
    </w:p>
    <w:p w14:paraId="5B6D0565" w14:textId="0074EB22" w:rsidR="00281700" w:rsidRDefault="00281700" w:rsidP="00281700">
      <w:pPr>
        <w:pStyle w:val="BodyText"/>
      </w:pPr>
    </w:p>
    <w:p w14:paraId="206D18FF" w14:textId="1464B779" w:rsidR="00281700" w:rsidRDefault="00281700" w:rsidP="00281700">
      <w:pPr>
        <w:pStyle w:val="BodyText"/>
      </w:pPr>
    </w:p>
    <w:p w14:paraId="76DF4AD9" w14:textId="6F475DA1" w:rsidR="00281700" w:rsidRDefault="00281700" w:rsidP="00281700">
      <w:pPr>
        <w:pStyle w:val="BodyText"/>
      </w:pPr>
    </w:p>
    <w:p w14:paraId="1FDFD636" w14:textId="69299EAC" w:rsidR="00281700" w:rsidRDefault="00281700" w:rsidP="00281700">
      <w:pPr>
        <w:pStyle w:val="BodyText"/>
      </w:pPr>
    </w:p>
    <w:p w14:paraId="7CB90A24" w14:textId="61C7093A" w:rsidR="00281700" w:rsidRDefault="00281700" w:rsidP="00281700">
      <w:pPr>
        <w:pStyle w:val="BodyText"/>
      </w:pPr>
    </w:p>
    <w:p w14:paraId="2BB9E38B" w14:textId="155B0D70" w:rsidR="00281700" w:rsidRDefault="00281700" w:rsidP="00281700">
      <w:pPr>
        <w:pStyle w:val="BodyText"/>
      </w:pPr>
    </w:p>
    <w:p w14:paraId="611F2F2B" w14:textId="04616848" w:rsidR="00281700" w:rsidRDefault="00281700" w:rsidP="00281700">
      <w:pPr>
        <w:pStyle w:val="BodyText"/>
      </w:pPr>
    </w:p>
    <w:p w14:paraId="27EA3599" w14:textId="5F170533" w:rsidR="00281700" w:rsidRDefault="00281700" w:rsidP="00281700">
      <w:pPr>
        <w:pStyle w:val="BodyText"/>
      </w:pPr>
    </w:p>
    <w:p w14:paraId="112F4E78" w14:textId="5EE21C5F" w:rsidR="00281700" w:rsidRDefault="00281700" w:rsidP="00281700">
      <w:pPr>
        <w:pStyle w:val="BodyText"/>
      </w:pPr>
    </w:p>
    <w:p w14:paraId="23674CFE" w14:textId="4D017601" w:rsidR="00281700" w:rsidRDefault="00281700" w:rsidP="00281700">
      <w:pPr>
        <w:pStyle w:val="BodyText"/>
      </w:pPr>
    </w:p>
    <w:p w14:paraId="0F0F4506" w14:textId="77777777" w:rsidR="00281700" w:rsidRPr="00281700" w:rsidRDefault="00281700" w:rsidP="00281700">
      <w:pPr>
        <w:pStyle w:val="BodyText"/>
      </w:pPr>
    </w:p>
    <w:p w14:paraId="2080154C" w14:textId="77777777" w:rsidR="00BB2443" w:rsidRDefault="00BB2443" w:rsidP="00BB2443">
      <w:pPr>
        <w:pStyle w:val="Heading1"/>
      </w:pPr>
    </w:p>
    <w:p w14:paraId="6CBDDAA0" w14:textId="57D7BE36" w:rsidR="00BB2443" w:rsidRDefault="00BB2443" w:rsidP="00BB2443">
      <w:pPr>
        <w:pStyle w:val="Heading2"/>
      </w:pPr>
      <w:r>
        <w:t>CHAPTER TITLE</w:t>
      </w:r>
    </w:p>
    <w:p w14:paraId="0AA8FEF4" w14:textId="1049883F" w:rsidR="00281700" w:rsidRDefault="00281700" w:rsidP="00281700">
      <w:pPr>
        <w:pStyle w:val="BodyText"/>
      </w:pPr>
    </w:p>
    <w:p w14:paraId="6FFC95CD" w14:textId="480BCD29" w:rsidR="00281700" w:rsidRDefault="00281700" w:rsidP="00281700">
      <w:pPr>
        <w:pStyle w:val="BodyText"/>
      </w:pPr>
    </w:p>
    <w:p w14:paraId="07CA891F" w14:textId="7FFB1AF6" w:rsidR="00281700" w:rsidRDefault="00281700" w:rsidP="00281700">
      <w:pPr>
        <w:pStyle w:val="BodyText"/>
      </w:pPr>
    </w:p>
    <w:p w14:paraId="5F46521E" w14:textId="27C92164" w:rsidR="00281700" w:rsidRDefault="00281700" w:rsidP="00281700">
      <w:pPr>
        <w:pStyle w:val="BodyText"/>
      </w:pPr>
    </w:p>
    <w:p w14:paraId="6A12C0A8" w14:textId="6C75EA3C" w:rsidR="00281700" w:rsidRDefault="00281700" w:rsidP="00281700">
      <w:pPr>
        <w:pStyle w:val="BodyText"/>
      </w:pPr>
    </w:p>
    <w:p w14:paraId="02A7EDA5" w14:textId="7F549181" w:rsidR="00281700" w:rsidRDefault="00281700" w:rsidP="00281700">
      <w:pPr>
        <w:pStyle w:val="BodyText"/>
      </w:pPr>
    </w:p>
    <w:p w14:paraId="6A5EF567" w14:textId="57F964C8" w:rsidR="00281700" w:rsidRDefault="00281700" w:rsidP="00281700">
      <w:pPr>
        <w:pStyle w:val="BodyText"/>
      </w:pPr>
    </w:p>
    <w:p w14:paraId="159C29DF" w14:textId="22FF01FE" w:rsidR="00281700" w:rsidRDefault="00281700" w:rsidP="00281700">
      <w:pPr>
        <w:pStyle w:val="BodyText"/>
      </w:pPr>
    </w:p>
    <w:p w14:paraId="2BFC26AC" w14:textId="03644D36" w:rsidR="00281700" w:rsidRDefault="00281700" w:rsidP="00281700">
      <w:pPr>
        <w:pStyle w:val="BodyText"/>
      </w:pPr>
    </w:p>
    <w:p w14:paraId="39F2B0FD" w14:textId="2E7C9F5F" w:rsidR="00281700" w:rsidRDefault="00281700" w:rsidP="00281700">
      <w:pPr>
        <w:pStyle w:val="BodyText"/>
      </w:pPr>
    </w:p>
    <w:p w14:paraId="7DFAC198" w14:textId="17E1EC5E" w:rsidR="00281700" w:rsidRDefault="00281700" w:rsidP="00281700">
      <w:pPr>
        <w:pStyle w:val="BodyText"/>
      </w:pPr>
    </w:p>
    <w:p w14:paraId="51358746" w14:textId="0D9359F4" w:rsidR="00281700" w:rsidRDefault="00281700" w:rsidP="00281700">
      <w:pPr>
        <w:pStyle w:val="BodyText"/>
      </w:pPr>
    </w:p>
    <w:p w14:paraId="68EEB117" w14:textId="280CBC30" w:rsidR="00281700" w:rsidRDefault="00281700" w:rsidP="00281700">
      <w:pPr>
        <w:pStyle w:val="BodyText"/>
      </w:pPr>
    </w:p>
    <w:p w14:paraId="0B9C4872" w14:textId="0593EA13" w:rsidR="00281700" w:rsidRDefault="00281700" w:rsidP="00281700">
      <w:pPr>
        <w:pStyle w:val="BodyText"/>
      </w:pPr>
    </w:p>
    <w:p w14:paraId="16879845" w14:textId="6AE95FD6" w:rsidR="00281700" w:rsidRDefault="00281700" w:rsidP="00281700">
      <w:pPr>
        <w:pStyle w:val="BodyText"/>
      </w:pPr>
    </w:p>
    <w:p w14:paraId="160E8D9B" w14:textId="475B2656" w:rsidR="00281700" w:rsidRDefault="00281700" w:rsidP="00281700">
      <w:pPr>
        <w:pStyle w:val="BodyText"/>
      </w:pPr>
    </w:p>
    <w:p w14:paraId="0EDA7F78" w14:textId="6F58EA58" w:rsidR="00281700" w:rsidRDefault="00281700" w:rsidP="00281700">
      <w:pPr>
        <w:pStyle w:val="BodyText"/>
      </w:pPr>
    </w:p>
    <w:p w14:paraId="555AC96E" w14:textId="77777777" w:rsidR="00281700" w:rsidRPr="00281700" w:rsidRDefault="00281700" w:rsidP="00281700">
      <w:pPr>
        <w:pStyle w:val="BodyText"/>
      </w:pPr>
    </w:p>
    <w:p w14:paraId="4A791A0B" w14:textId="77777777" w:rsidR="00BB2443" w:rsidRDefault="00BB2443" w:rsidP="00BB2443">
      <w:pPr>
        <w:pStyle w:val="Heading1"/>
      </w:pPr>
    </w:p>
    <w:p w14:paraId="22E903D2" w14:textId="338F0025" w:rsidR="00BB2443" w:rsidRDefault="00BB2443" w:rsidP="00BB2443">
      <w:pPr>
        <w:pStyle w:val="Heading2"/>
      </w:pPr>
      <w:r>
        <w:t>CHAPTER TITLE</w:t>
      </w:r>
    </w:p>
    <w:p w14:paraId="10055865" w14:textId="381CE313" w:rsidR="00C81CDB" w:rsidRDefault="00C81CDB" w:rsidP="00C81CDB">
      <w:pPr>
        <w:pStyle w:val="BodyText"/>
      </w:pPr>
    </w:p>
    <w:p w14:paraId="47401536" w14:textId="007A9323" w:rsidR="00C81CDB" w:rsidRDefault="00C81CDB" w:rsidP="00C81CDB">
      <w:pPr>
        <w:pStyle w:val="BodyText"/>
      </w:pPr>
    </w:p>
    <w:p w14:paraId="796B4302" w14:textId="22F6A4C2" w:rsidR="00C81CDB" w:rsidRDefault="00C81CDB" w:rsidP="00C81CDB">
      <w:pPr>
        <w:pStyle w:val="BodyText"/>
      </w:pPr>
    </w:p>
    <w:p w14:paraId="6B1B5D3F" w14:textId="13D531A0" w:rsidR="00C81CDB" w:rsidRDefault="00C81CDB" w:rsidP="00C81CDB">
      <w:pPr>
        <w:pStyle w:val="BodyText"/>
      </w:pPr>
    </w:p>
    <w:p w14:paraId="74DD84CA" w14:textId="713C2607" w:rsidR="00C81CDB" w:rsidRDefault="00C81CDB" w:rsidP="00C81CDB">
      <w:pPr>
        <w:pStyle w:val="BodyText"/>
      </w:pPr>
    </w:p>
    <w:p w14:paraId="2B8BC312" w14:textId="2BC74C01" w:rsidR="00C81CDB" w:rsidRDefault="00C81CDB" w:rsidP="00C81CDB">
      <w:pPr>
        <w:pStyle w:val="BodyText"/>
      </w:pPr>
    </w:p>
    <w:p w14:paraId="17BB7A43" w14:textId="0E4E2327" w:rsidR="00C81CDB" w:rsidRDefault="00C81CDB" w:rsidP="00C81CDB">
      <w:pPr>
        <w:pStyle w:val="BodyText"/>
      </w:pPr>
    </w:p>
    <w:p w14:paraId="66A7353B" w14:textId="37B1FCC3" w:rsidR="00C81CDB" w:rsidRDefault="00C81CDB" w:rsidP="00C81CDB">
      <w:pPr>
        <w:pStyle w:val="BodyText"/>
      </w:pPr>
    </w:p>
    <w:p w14:paraId="423AA6FF" w14:textId="5F255C87" w:rsidR="00C81CDB" w:rsidRDefault="00C81CDB" w:rsidP="00C81CDB">
      <w:pPr>
        <w:pStyle w:val="BodyText"/>
      </w:pPr>
    </w:p>
    <w:p w14:paraId="375B835B" w14:textId="4CCB0B81" w:rsidR="00C81CDB" w:rsidRDefault="00C81CDB" w:rsidP="00C81CDB">
      <w:pPr>
        <w:pStyle w:val="BodyText"/>
      </w:pPr>
    </w:p>
    <w:p w14:paraId="24853EB7" w14:textId="26C3A6B5" w:rsidR="00C81CDB" w:rsidRDefault="00C81CDB" w:rsidP="00C81CDB">
      <w:pPr>
        <w:pStyle w:val="BodyText"/>
      </w:pPr>
    </w:p>
    <w:p w14:paraId="3ADF3862" w14:textId="2082DE25" w:rsidR="00C81CDB" w:rsidRDefault="00C81CDB" w:rsidP="00C81CDB">
      <w:pPr>
        <w:pStyle w:val="BodyText"/>
      </w:pPr>
    </w:p>
    <w:p w14:paraId="57910369" w14:textId="713CC868" w:rsidR="00C81CDB" w:rsidRDefault="00C81CDB" w:rsidP="00C81CDB">
      <w:pPr>
        <w:pStyle w:val="BodyText"/>
      </w:pPr>
    </w:p>
    <w:p w14:paraId="43E121E3" w14:textId="2EDDCEB8" w:rsidR="00C81CDB" w:rsidRDefault="00C81CDB" w:rsidP="00C81CDB">
      <w:pPr>
        <w:pStyle w:val="BodyText"/>
      </w:pPr>
    </w:p>
    <w:p w14:paraId="0E5026BD" w14:textId="33EAD57C" w:rsidR="00C81CDB" w:rsidRDefault="00C81CDB" w:rsidP="00C81CDB">
      <w:pPr>
        <w:pStyle w:val="BodyText"/>
      </w:pPr>
    </w:p>
    <w:p w14:paraId="530CD20F" w14:textId="2DE36563" w:rsidR="00C81CDB" w:rsidRDefault="00C81CDB" w:rsidP="00C81CDB">
      <w:pPr>
        <w:pStyle w:val="BodyText"/>
      </w:pPr>
    </w:p>
    <w:p w14:paraId="07B55BF0" w14:textId="5394B8EA" w:rsidR="00C81CDB" w:rsidRDefault="00C81CDB" w:rsidP="00C81CDB">
      <w:pPr>
        <w:pStyle w:val="BodyText"/>
      </w:pPr>
    </w:p>
    <w:p w14:paraId="0B86C1BA" w14:textId="4BC2B272" w:rsidR="00C81CDB" w:rsidRDefault="00C81CDB" w:rsidP="00C81CDB">
      <w:pPr>
        <w:pStyle w:val="BodyText"/>
      </w:pPr>
    </w:p>
    <w:p w14:paraId="677859D1" w14:textId="77777777" w:rsidR="00C81CDB" w:rsidRPr="00C81CDB" w:rsidRDefault="00C81CDB" w:rsidP="00C81CDB">
      <w:pPr>
        <w:pStyle w:val="BodyText"/>
      </w:pPr>
    </w:p>
    <w:p w14:paraId="60445160" w14:textId="77777777" w:rsidR="00BB2443" w:rsidRDefault="00BB2443" w:rsidP="00BB2443">
      <w:pPr>
        <w:pStyle w:val="Heading1"/>
      </w:pPr>
    </w:p>
    <w:p w14:paraId="37F2B1A8" w14:textId="0F1AA5B5" w:rsidR="00BB2443" w:rsidRDefault="00BB2443" w:rsidP="00BB2443">
      <w:pPr>
        <w:pStyle w:val="Heading2"/>
      </w:pPr>
      <w:r>
        <w:t>CHAPTER TITLE</w:t>
      </w:r>
    </w:p>
    <w:p w14:paraId="0C53D11F" w14:textId="068A46DD" w:rsidR="00C81CDB" w:rsidRDefault="00C81CDB" w:rsidP="00C81CDB">
      <w:pPr>
        <w:pStyle w:val="BodyText"/>
      </w:pPr>
    </w:p>
    <w:p w14:paraId="01CD5365" w14:textId="3D050BA1" w:rsidR="00C81CDB" w:rsidRDefault="00C81CDB" w:rsidP="00C81CDB">
      <w:pPr>
        <w:pStyle w:val="BodyText"/>
      </w:pPr>
    </w:p>
    <w:p w14:paraId="059BF357" w14:textId="4AD2FE89" w:rsidR="00C81CDB" w:rsidRDefault="00C81CDB" w:rsidP="00C81CDB">
      <w:pPr>
        <w:pStyle w:val="BodyText"/>
      </w:pPr>
    </w:p>
    <w:p w14:paraId="1B7BB4E0" w14:textId="73D6A673" w:rsidR="00C81CDB" w:rsidRDefault="00C81CDB" w:rsidP="00C81CDB">
      <w:pPr>
        <w:pStyle w:val="BodyText"/>
      </w:pPr>
    </w:p>
    <w:p w14:paraId="0CBC8902" w14:textId="37E0D5B0" w:rsidR="00C81CDB" w:rsidRDefault="00C81CDB" w:rsidP="00C81CDB">
      <w:pPr>
        <w:pStyle w:val="BodyText"/>
      </w:pPr>
    </w:p>
    <w:p w14:paraId="4772911C" w14:textId="1135C6A7" w:rsidR="00C81CDB" w:rsidRDefault="00C81CDB" w:rsidP="00C81CDB">
      <w:pPr>
        <w:pStyle w:val="BodyText"/>
      </w:pPr>
    </w:p>
    <w:p w14:paraId="5712A239" w14:textId="00E64F56" w:rsidR="00C81CDB" w:rsidRDefault="00C81CDB" w:rsidP="00C81CDB">
      <w:pPr>
        <w:pStyle w:val="BodyText"/>
      </w:pPr>
    </w:p>
    <w:p w14:paraId="1E7E3591" w14:textId="6AD9AC4E" w:rsidR="00C81CDB" w:rsidRDefault="00C81CDB" w:rsidP="00C81CDB">
      <w:pPr>
        <w:pStyle w:val="BodyText"/>
      </w:pPr>
    </w:p>
    <w:p w14:paraId="3BB40D42" w14:textId="056D61D7" w:rsidR="00C81CDB" w:rsidRDefault="00C81CDB" w:rsidP="00C81CDB">
      <w:pPr>
        <w:pStyle w:val="BodyText"/>
      </w:pPr>
    </w:p>
    <w:p w14:paraId="504F25CF" w14:textId="076A5297" w:rsidR="00C81CDB" w:rsidRDefault="00C81CDB" w:rsidP="00C81CDB">
      <w:pPr>
        <w:pStyle w:val="BodyText"/>
      </w:pPr>
    </w:p>
    <w:p w14:paraId="14EF1CE9" w14:textId="3434D702" w:rsidR="00C81CDB" w:rsidRDefault="00C81CDB" w:rsidP="00C81CDB">
      <w:pPr>
        <w:pStyle w:val="BodyText"/>
      </w:pPr>
    </w:p>
    <w:p w14:paraId="6A2942B0" w14:textId="4BF04768" w:rsidR="00C81CDB" w:rsidRDefault="00C81CDB" w:rsidP="00C81CDB">
      <w:pPr>
        <w:pStyle w:val="BodyText"/>
      </w:pPr>
    </w:p>
    <w:p w14:paraId="5BF04914" w14:textId="2C307E7A" w:rsidR="00C81CDB" w:rsidRDefault="00C81CDB" w:rsidP="00C81CDB">
      <w:pPr>
        <w:pStyle w:val="BodyText"/>
      </w:pPr>
    </w:p>
    <w:p w14:paraId="5B70CB9C" w14:textId="11400FD8" w:rsidR="00C81CDB" w:rsidRDefault="00C81CDB" w:rsidP="00C81CDB">
      <w:pPr>
        <w:pStyle w:val="BodyText"/>
      </w:pPr>
    </w:p>
    <w:p w14:paraId="61AC81B9" w14:textId="31F96F26" w:rsidR="00C81CDB" w:rsidRDefault="00C81CDB" w:rsidP="00C81CDB">
      <w:pPr>
        <w:pStyle w:val="BodyText"/>
      </w:pPr>
    </w:p>
    <w:p w14:paraId="4929CF95" w14:textId="640D6B9B" w:rsidR="00C81CDB" w:rsidRDefault="00C81CDB" w:rsidP="00C81CDB">
      <w:pPr>
        <w:pStyle w:val="BodyText"/>
      </w:pPr>
    </w:p>
    <w:p w14:paraId="71E60966" w14:textId="21038412" w:rsidR="00C81CDB" w:rsidRDefault="00C81CDB" w:rsidP="00C81CDB">
      <w:pPr>
        <w:pStyle w:val="BodyText"/>
      </w:pPr>
    </w:p>
    <w:p w14:paraId="1EEE5D50" w14:textId="397E976F" w:rsidR="00C81CDB" w:rsidRDefault="00C81CDB" w:rsidP="00C81CDB">
      <w:pPr>
        <w:pStyle w:val="BodyText"/>
      </w:pPr>
    </w:p>
    <w:p w14:paraId="7540400B" w14:textId="77777777" w:rsidR="00C81CDB" w:rsidRPr="00C81CDB" w:rsidRDefault="00C81CDB" w:rsidP="00C81CDB">
      <w:pPr>
        <w:pStyle w:val="BodyText"/>
      </w:pPr>
    </w:p>
    <w:p w14:paraId="74965571" w14:textId="77777777" w:rsidR="00BB2443" w:rsidRDefault="00BB2443" w:rsidP="00BB2443">
      <w:pPr>
        <w:pStyle w:val="Heading1"/>
      </w:pPr>
      <w:bookmarkStart w:id="9" w:name="_GoBack"/>
      <w:bookmarkEnd w:id="9"/>
    </w:p>
    <w:p w14:paraId="4658C0F8" w14:textId="77777777" w:rsidR="00BB2443" w:rsidRPr="00191098" w:rsidRDefault="00BB2443" w:rsidP="00BB2443">
      <w:pPr>
        <w:pStyle w:val="Heading2"/>
      </w:pPr>
      <w:r>
        <w:t>CHAPTER TITLE</w:t>
      </w:r>
    </w:p>
    <w:p w14:paraId="3A390612" w14:textId="77777777" w:rsidR="009E33B7" w:rsidRDefault="009E33B7">
      <w:pPr>
        <w:pStyle w:val="BodyText"/>
        <w:sectPr w:rsidR="009E33B7" w:rsidSect="007D740E">
          <w:pgSz w:w="12240" w:h="15840" w:code="1"/>
          <w:pgMar w:top="1800" w:right="1080" w:bottom="1800" w:left="1800" w:header="1080" w:footer="1080" w:gutter="0"/>
          <w:cols w:space="360"/>
          <w:titlePg/>
          <w:docGrid w:linePitch="326"/>
        </w:sectPr>
      </w:pPr>
    </w:p>
    <w:p w14:paraId="38AAAB8B" w14:textId="77777777" w:rsidR="00F8411E" w:rsidRPr="00191098" w:rsidRDefault="00191098">
      <w:pPr>
        <w:pStyle w:val="SectionLabel2"/>
        <w:rPr>
          <w:b/>
        </w:rPr>
      </w:pPr>
      <w:bookmarkStart w:id="10" w:name="_Toc271455689"/>
      <w:bookmarkStart w:id="11" w:name="_Toc271455799"/>
      <w:r>
        <w:rPr>
          <w:b/>
        </w:rPr>
        <w:lastRenderedPageBreak/>
        <w:t xml:space="preserve">ReFERENCES </w:t>
      </w:r>
      <w:r w:rsidR="00284F7E">
        <w:rPr>
          <w:b/>
        </w:rPr>
        <w:t>(</w:t>
      </w:r>
      <w:r>
        <w:rPr>
          <w:b/>
        </w:rPr>
        <w:t xml:space="preserve">OR </w:t>
      </w:r>
      <w:r w:rsidR="00F8411E" w:rsidRPr="00191098">
        <w:rPr>
          <w:b/>
        </w:rPr>
        <w:t>Bibliography</w:t>
      </w:r>
      <w:bookmarkEnd w:id="10"/>
      <w:bookmarkEnd w:id="11"/>
      <w:r w:rsidR="00284F7E">
        <w:rPr>
          <w:b/>
        </w:rPr>
        <w:t>)</w:t>
      </w:r>
    </w:p>
    <w:p w14:paraId="0683C685" w14:textId="77777777" w:rsidR="00F8411E" w:rsidRDefault="00F8411E">
      <w:pPr>
        <w:pStyle w:val="Bibliography"/>
      </w:pPr>
    </w:p>
    <w:p w14:paraId="086399B0" w14:textId="77777777" w:rsidR="002116E2" w:rsidRDefault="002116E2" w:rsidP="002116E2">
      <w:pPr>
        <w:pStyle w:val="BodyText"/>
      </w:pPr>
    </w:p>
    <w:p w14:paraId="700B9F58" w14:textId="77777777" w:rsidR="000749B0" w:rsidRDefault="000749B0" w:rsidP="002116E2">
      <w:pPr>
        <w:pStyle w:val="BodyText"/>
      </w:pPr>
    </w:p>
    <w:p w14:paraId="08ECEBD5" w14:textId="77777777" w:rsidR="000749B0" w:rsidRDefault="000749B0" w:rsidP="002116E2">
      <w:pPr>
        <w:pStyle w:val="BodyText"/>
      </w:pPr>
    </w:p>
    <w:p w14:paraId="041FFD69" w14:textId="77777777" w:rsidR="002116E2" w:rsidRPr="002116E2" w:rsidRDefault="002116E2" w:rsidP="002116E2">
      <w:pPr>
        <w:pStyle w:val="BodyText"/>
      </w:pPr>
    </w:p>
    <w:p w14:paraId="5A494D01" w14:textId="77777777" w:rsidR="002276DF" w:rsidRDefault="002276DF" w:rsidP="009C0863">
      <w:pPr>
        <w:pStyle w:val="Bibliography"/>
      </w:pPr>
    </w:p>
    <w:p w14:paraId="491C117B" w14:textId="77777777" w:rsidR="002276DF" w:rsidRDefault="002276DF" w:rsidP="009C0863">
      <w:pPr>
        <w:pStyle w:val="Bibliography"/>
      </w:pPr>
      <w:bookmarkStart w:id="12" w:name="CurrPos3"/>
      <w:bookmarkEnd w:id="12"/>
    </w:p>
    <w:p w14:paraId="54D767A9" w14:textId="77777777" w:rsidR="00250E50" w:rsidRDefault="00250E50" w:rsidP="00250E50">
      <w:pPr>
        <w:pStyle w:val="BodyText"/>
        <w:sectPr w:rsidR="00250E50" w:rsidSect="002276DF">
          <w:footerReference w:type="even" r:id="rId34"/>
          <w:pgSz w:w="12240" w:h="15840" w:code="1"/>
          <w:pgMar w:top="1800" w:right="1080" w:bottom="1800" w:left="1800" w:header="1080" w:footer="1080" w:gutter="0"/>
          <w:cols w:space="480"/>
          <w:titlePg/>
          <w:docGrid w:linePitch="326"/>
        </w:sectPr>
      </w:pPr>
    </w:p>
    <w:p w14:paraId="66B09F46" w14:textId="77777777" w:rsidR="00250E50" w:rsidRPr="00191098" w:rsidRDefault="00250E50" w:rsidP="00250E50">
      <w:pPr>
        <w:pStyle w:val="SectionLabel2"/>
        <w:rPr>
          <w:b/>
        </w:rPr>
      </w:pPr>
      <w:r>
        <w:rPr>
          <w:b/>
        </w:rPr>
        <w:lastRenderedPageBreak/>
        <w:t>Biographical sketch</w:t>
      </w:r>
    </w:p>
    <w:p w14:paraId="20DB3B50" w14:textId="77777777" w:rsidR="00250E50" w:rsidRDefault="00250E50" w:rsidP="00250E50">
      <w:pPr>
        <w:pStyle w:val="BodyText"/>
      </w:pPr>
    </w:p>
    <w:p w14:paraId="157F41B5" w14:textId="77777777" w:rsidR="00D954ED" w:rsidRDefault="00D954ED" w:rsidP="00250E50">
      <w:pPr>
        <w:pStyle w:val="BodyText"/>
      </w:pPr>
    </w:p>
    <w:p w14:paraId="4E0887D5" w14:textId="77777777" w:rsidR="00D954ED" w:rsidRDefault="00D954ED" w:rsidP="00250E50">
      <w:pPr>
        <w:pStyle w:val="BodyText"/>
      </w:pPr>
    </w:p>
    <w:p w14:paraId="384FD05E" w14:textId="77777777" w:rsidR="00D954ED" w:rsidRDefault="00D954ED" w:rsidP="00250E50">
      <w:pPr>
        <w:pStyle w:val="BodyText"/>
      </w:pPr>
    </w:p>
    <w:p w14:paraId="68F985C1" w14:textId="77777777" w:rsidR="00D954ED" w:rsidRDefault="00D954ED" w:rsidP="00250E50">
      <w:pPr>
        <w:pStyle w:val="BodyText"/>
      </w:pPr>
    </w:p>
    <w:p w14:paraId="478D34A0" w14:textId="77777777" w:rsidR="00250E50" w:rsidRPr="00250E50" w:rsidRDefault="00250E50" w:rsidP="00250E50">
      <w:pPr>
        <w:pStyle w:val="BodyText"/>
      </w:pPr>
    </w:p>
    <w:p w14:paraId="0F28AD1A" w14:textId="77777777" w:rsidR="00F8411E" w:rsidRDefault="00F8411E">
      <w:pPr>
        <w:pStyle w:val="Bibliography"/>
      </w:pPr>
    </w:p>
    <w:p w14:paraId="26858328" w14:textId="77777777" w:rsidR="00F8411E" w:rsidRDefault="00F8411E">
      <w:pPr>
        <w:pStyle w:val="Bibliography"/>
        <w:sectPr w:rsidR="00F8411E" w:rsidSect="002276DF">
          <w:pgSz w:w="12240" w:h="15840" w:code="1"/>
          <w:pgMar w:top="1800" w:right="1080" w:bottom="1800" w:left="1800" w:header="1080" w:footer="1080" w:gutter="0"/>
          <w:cols w:space="480"/>
          <w:titlePg/>
          <w:docGrid w:linePitch="326"/>
        </w:sectPr>
      </w:pPr>
    </w:p>
    <w:p w14:paraId="6B055EA9" w14:textId="77777777" w:rsidR="00F8411E" w:rsidRPr="00191098" w:rsidRDefault="00F95523">
      <w:pPr>
        <w:pStyle w:val="NormalHeading"/>
        <w:rPr>
          <w:b/>
        </w:rPr>
      </w:pPr>
      <w:r>
        <w:rPr>
          <w:b/>
        </w:rPr>
        <w:lastRenderedPageBreak/>
        <w:t xml:space="preserve">CURRICULUM </w:t>
      </w:r>
      <w:r w:rsidR="00F8411E" w:rsidRPr="00191098">
        <w:rPr>
          <w:b/>
        </w:rPr>
        <w:t>Vita</w:t>
      </w:r>
      <w:r w:rsidR="00250E50">
        <w:rPr>
          <w:b/>
        </w:rPr>
        <w:t>e</w:t>
      </w:r>
    </w:p>
    <w:p w14:paraId="480D5E06" w14:textId="77777777" w:rsidR="00F8411E" w:rsidRDefault="00F8411E">
      <w:pPr>
        <w:pStyle w:val="BodyText"/>
      </w:pPr>
    </w:p>
    <w:p w14:paraId="43DCE3EC" w14:textId="77777777" w:rsidR="00F8411E" w:rsidRDefault="00F8411E">
      <w:pPr>
        <w:pStyle w:val="BodyText"/>
      </w:pPr>
    </w:p>
    <w:p w14:paraId="0C20A31D" w14:textId="77777777" w:rsidR="00F8411E" w:rsidRDefault="00F8411E">
      <w:pPr>
        <w:pStyle w:val="BodyText"/>
      </w:pPr>
    </w:p>
    <w:sectPr w:rsidR="00F8411E" w:rsidSect="002276DF">
      <w:headerReference w:type="default" r:id="rId35"/>
      <w:footerReference w:type="default" r:id="rId36"/>
      <w:headerReference w:type="first" r:id="rId37"/>
      <w:footerReference w:type="first" r:id="rId38"/>
      <w:pgSz w:w="12240" w:h="15840" w:code="1"/>
      <w:pgMar w:top="1800" w:right="1080" w:bottom="1800" w:left="1800" w:header="1080" w:footer="1080" w:gutter="0"/>
      <w:cols w:space="48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AE14B" w14:textId="77777777" w:rsidR="00BC4084" w:rsidRDefault="00BC4084">
      <w:r>
        <w:separator/>
      </w:r>
    </w:p>
  </w:endnote>
  <w:endnote w:type="continuationSeparator" w:id="0">
    <w:p w14:paraId="0DD0CDA3" w14:textId="77777777" w:rsidR="00BC4084" w:rsidRDefault="00BC4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225A1" w14:textId="77777777" w:rsidR="00B12B10" w:rsidRDefault="00621EB4">
    <w:pPr>
      <w:pStyle w:val="Footer"/>
      <w:framePr w:wrap="around" w:vAnchor="text" w:hAnchor="margin" w:xAlign="center" w:y="1"/>
      <w:rPr>
        <w:rStyle w:val="PageNumber"/>
      </w:rPr>
    </w:pPr>
    <w:r>
      <w:rPr>
        <w:rStyle w:val="PageNumber"/>
      </w:rPr>
      <w:fldChar w:fldCharType="begin"/>
    </w:r>
    <w:r w:rsidR="00B12B10">
      <w:rPr>
        <w:rStyle w:val="PageNumber"/>
      </w:rPr>
      <w:instrText xml:space="preserve">PAGE  </w:instrText>
    </w:r>
    <w:r>
      <w:rPr>
        <w:rStyle w:val="PageNumber"/>
      </w:rPr>
      <w:fldChar w:fldCharType="end"/>
    </w:r>
  </w:p>
  <w:p w14:paraId="275A60D7" w14:textId="77777777" w:rsidR="00B12B10" w:rsidRDefault="00B12B1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D1C17" w14:textId="77777777" w:rsidR="00BD525C" w:rsidRDefault="00BD525C" w:rsidP="00BD525C">
    <w:pPr>
      <w:pStyle w:val="Footer"/>
      <w:spacing w:line="240" w:lineRule="auto"/>
    </w:pPr>
    <w:r>
      <w:rPr>
        <w:rStyle w:val="PageNumber"/>
      </w:rPr>
      <w:fldChar w:fldCharType="begin"/>
    </w:r>
    <w:r>
      <w:rPr>
        <w:rStyle w:val="PageNumber"/>
      </w:rPr>
      <w:instrText xml:space="preserve"> PAGE </w:instrText>
    </w:r>
    <w:r>
      <w:rPr>
        <w:rStyle w:val="PageNumber"/>
      </w:rPr>
      <w:fldChar w:fldCharType="separate"/>
    </w:r>
    <w:r w:rsidR="00A77033">
      <w:rPr>
        <w:rStyle w:val="PageNumber"/>
        <w:noProof/>
      </w:rPr>
      <w:t>x</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539FC" w14:textId="77777777" w:rsidR="00BD525C" w:rsidRDefault="00BC5A49" w:rsidP="00BC5A49">
    <w:pPr>
      <w:pStyle w:val="Footer"/>
      <w:tabs>
        <w:tab w:val="clear" w:pos="4320"/>
        <w:tab w:val="clear" w:pos="8640"/>
        <w:tab w:val="center" w:pos="4680"/>
        <w:tab w:val="left" w:pos="5265"/>
      </w:tabs>
      <w:spacing w:line="240" w:lineRule="auto"/>
      <w:jc w:val="left"/>
    </w:pPr>
    <w:r>
      <w:rPr>
        <w:rStyle w:val="PageNumber"/>
      </w:rPr>
      <w:tab/>
    </w:r>
    <w:r w:rsidR="00BD525C">
      <w:rPr>
        <w:rStyle w:val="PageNumber"/>
      </w:rPr>
      <w:fldChar w:fldCharType="begin"/>
    </w:r>
    <w:r w:rsidR="00BD525C">
      <w:rPr>
        <w:rStyle w:val="PageNumber"/>
      </w:rPr>
      <w:instrText xml:space="preserve"> PAGE </w:instrText>
    </w:r>
    <w:r w:rsidR="00BD525C">
      <w:rPr>
        <w:rStyle w:val="PageNumber"/>
      </w:rPr>
      <w:fldChar w:fldCharType="separate"/>
    </w:r>
    <w:r w:rsidR="00DF5061">
      <w:rPr>
        <w:rStyle w:val="PageNumber"/>
        <w:noProof/>
      </w:rPr>
      <w:t>ix</w:t>
    </w:r>
    <w:r w:rsidR="00BD525C">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DD029" w14:textId="77777777" w:rsidR="00B12B10" w:rsidRDefault="002520A2" w:rsidP="009E33B7">
    <w:pPr>
      <w:pStyle w:val="Footer"/>
      <w:spacing w:line="240" w:lineRule="auto"/>
    </w:pPr>
    <w:r>
      <w:fldChar w:fldCharType="begin"/>
    </w:r>
    <w:r>
      <w:instrText xml:space="preserve"> PAGE   \* MERGEFORMAT </w:instrText>
    </w:r>
    <w:r>
      <w:fldChar w:fldCharType="separate"/>
    </w:r>
    <w:r w:rsidR="000C405F">
      <w:rPr>
        <w:noProof/>
      </w:rPr>
      <w:t>2</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63C7" w14:textId="77777777" w:rsidR="00B12B10" w:rsidRDefault="00621EB4" w:rsidP="004E5E49">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4</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F7B8" w14:textId="77777777" w:rsidR="00B12B10" w:rsidRDefault="00621EB4">
    <w:pPr>
      <w:pStyle w:val="Footer"/>
      <w:framePr w:wrap="around" w:vAnchor="text" w:hAnchor="margin" w:xAlign="center" w:y="1"/>
      <w:rPr>
        <w:rStyle w:val="PageNumber"/>
      </w:rPr>
    </w:pPr>
    <w:r>
      <w:rPr>
        <w:rStyle w:val="PageNumber"/>
      </w:rPr>
      <w:fldChar w:fldCharType="begin"/>
    </w:r>
    <w:r w:rsidR="00B12B10">
      <w:rPr>
        <w:rStyle w:val="PageNumber"/>
      </w:rPr>
      <w:instrText xml:space="preserve">PAGE  </w:instrText>
    </w:r>
    <w:r>
      <w:rPr>
        <w:rStyle w:val="PageNumber"/>
      </w:rPr>
      <w:fldChar w:fldCharType="separate"/>
    </w:r>
    <w:r w:rsidR="00B12B10">
      <w:rPr>
        <w:rStyle w:val="PageNumber"/>
      </w:rPr>
      <w:t>v</w:t>
    </w:r>
    <w:r>
      <w:rPr>
        <w:rStyle w:val="PageNumber"/>
      </w:rPr>
      <w:fldChar w:fldCharType="end"/>
    </w:r>
  </w:p>
  <w:p w14:paraId="7E80F973" w14:textId="77777777" w:rsidR="00B12B10" w:rsidRDefault="00B12B1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74CB" w14:textId="77777777" w:rsidR="00B12B10" w:rsidRDefault="00B12B1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B0FA0" w14:textId="77777777" w:rsidR="00B12B10" w:rsidRDefault="00B12B10" w:rsidP="00306EDB">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ED22" w14:textId="77777777" w:rsidR="00B12B10" w:rsidRDefault="00621EB4" w:rsidP="0041189B">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4D6E4B">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0E2B" w14:textId="77777777" w:rsidR="00B12B10" w:rsidRDefault="00B12B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45A36" w14:textId="77777777" w:rsidR="00B12B10" w:rsidRDefault="00B12B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47A5" w14:textId="77777777" w:rsidR="00B12B10" w:rsidRDefault="00621EB4" w:rsidP="00EE5F24">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vi</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0FDE" w14:textId="77777777" w:rsidR="00B12B10" w:rsidRDefault="00621EB4" w:rsidP="006C186C">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A77033">
      <w:rPr>
        <w:rStyle w:val="PageNumber"/>
        <w:noProof/>
      </w:rPr>
      <w:t>viii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18DFF" w14:textId="77777777" w:rsidR="00B12B10" w:rsidRDefault="00621EB4" w:rsidP="00334A06">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vii</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E3222" w14:textId="77777777" w:rsidR="00B12B10" w:rsidRDefault="00621EB4" w:rsidP="006C186C">
    <w:pPr>
      <w:pStyle w:val="Footer"/>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A77033">
      <w:rPr>
        <w:rStyle w:val="PageNumber"/>
        <w:noProof/>
      </w:rPr>
      <w:t>ix</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F86F7" w14:textId="77777777" w:rsidR="00B12B10" w:rsidRDefault="00621EB4" w:rsidP="005A011B">
    <w:pPr>
      <w:pStyle w:val="Footer"/>
      <w:tabs>
        <w:tab w:val="clear" w:pos="4320"/>
        <w:tab w:val="clear" w:pos="8640"/>
      </w:tabs>
      <w:spacing w:line="240" w:lineRule="auto"/>
    </w:pPr>
    <w:r>
      <w:rPr>
        <w:rStyle w:val="PageNumber"/>
      </w:rPr>
      <w:fldChar w:fldCharType="begin"/>
    </w:r>
    <w:r w:rsidR="00B12B10">
      <w:rPr>
        <w:rStyle w:val="PageNumber"/>
      </w:rPr>
      <w:instrText xml:space="preserve"> PAGE </w:instrText>
    </w:r>
    <w:r>
      <w:rPr>
        <w:rStyle w:val="PageNumber"/>
      </w:rPr>
      <w:fldChar w:fldCharType="separate"/>
    </w:r>
    <w:r w:rsidR="00DF5061">
      <w:rPr>
        <w:rStyle w:val="PageNumber"/>
        <w:noProof/>
      </w:rPr>
      <w:t>viii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F0379" w14:textId="77777777" w:rsidR="00BC4084" w:rsidRDefault="00BC4084">
      <w:r>
        <w:separator/>
      </w:r>
    </w:p>
  </w:footnote>
  <w:footnote w:type="continuationSeparator" w:id="0">
    <w:p w14:paraId="7D9FD1BB" w14:textId="77777777" w:rsidR="00BC4084" w:rsidRDefault="00BC4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EA5B7" w14:textId="77777777" w:rsidR="00B12B10" w:rsidRDefault="00B12B10">
    <w:pPr>
      <w:pStyle w:val="Header"/>
    </w:pPr>
  </w:p>
  <w:p w14:paraId="2A583C31" w14:textId="77777777" w:rsidR="00B12B10" w:rsidRDefault="00B12B10">
    <w:pPr>
      <w:pStyle w:val="Header"/>
    </w:pPr>
  </w:p>
  <w:p w14:paraId="1609EE0F" w14:textId="77777777" w:rsidR="00B12B10" w:rsidRDefault="00B12B10">
    <w:pPr>
      <w:pStyle w:val="Header"/>
    </w:pPr>
  </w:p>
  <w:p w14:paraId="15FE6927" w14:textId="77777777" w:rsidR="00B12B10" w:rsidRDefault="00B12B1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CC19" w14:textId="77777777" w:rsidR="00BD525C" w:rsidRDefault="00BD525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01241" w14:textId="77777777" w:rsidR="00BD525C" w:rsidRDefault="00BD525C" w:rsidP="001E6751">
    <w:pPr>
      <w:pStyle w:val="Header"/>
      <w:spacing w:line="240" w:lineRule="auto"/>
    </w:pPr>
  </w:p>
  <w:p w14:paraId="23B929FF" w14:textId="77777777" w:rsidR="00BD525C" w:rsidRDefault="00BD525C" w:rsidP="001E6751">
    <w:pPr>
      <w:pStyle w:val="Header"/>
      <w:spacing w:line="240" w:lineRule="auto"/>
    </w:pPr>
  </w:p>
  <w:p w14:paraId="118CE213" w14:textId="77777777" w:rsidR="00BD525C" w:rsidRPr="00D72BDE" w:rsidRDefault="00BD525C" w:rsidP="001E6751">
    <w:pPr>
      <w:pStyle w:val="Header"/>
      <w:spacing w:line="240" w:lineRule="auto"/>
      <w:rPr>
        <w:sz w:val="1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2E8BB" w14:textId="77777777" w:rsidR="00B12B10" w:rsidRDefault="00B12B10">
    <w:pPr>
      <w:pStyle w:val="Heade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94F3" w14:textId="77777777" w:rsidR="00B12B10" w:rsidRDefault="00B12B10" w:rsidP="006B4DF0">
    <w:pPr>
      <w:pStyle w:val="Header"/>
      <w:spacing w:line="240" w:lineRule="auto"/>
    </w:pPr>
  </w:p>
  <w:p w14:paraId="7094F05D" w14:textId="77777777" w:rsidR="006B4DF0" w:rsidRDefault="006B4DF0" w:rsidP="006B4DF0">
    <w:pPr>
      <w:pStyle w:val="Header"/>
      <w:spacing w:line="240" w:lineRule="auto"/>
    </w:pPr>
  </w:p>
  <w:p w14:paraId="1CD60192" w14:textId="77777777" w:rsidR="006B4DF0" w:rsidRPr="00D72BDE" w:rsidRDefault="006B4DF0" w:rsidP="006B4DF0">
    <w:pPr>
      <w:pStyle w:val="Header"/>
      <w:spacing w:line="240" w:lineRule="auto"/>
      <w:rPr>
        <w:sz w:val="1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4B1D0" w14:textId="77777777" w:rsidR="00B12B10" w:rsidRDefault="00B12B10">
    <w:pPr>
      <w:pStyle w:val="Header"/>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D067" w14:textId="77777777" w:rsidR="00B12B10" w:rsidRDefault="00B12B10" w:rsidP="002276DF">
    <w:pPr>
      <w:pStyle w:val="Header"/>
      <w:spacing w:line="240" w:lineRule="auto"/>
    </w:pPr>
  </w:p>
  <w:p w14:paraId="53E5ED1D" w14:textId="77777777" w:rsidR="002276DF" w:rsidRDefault="002276DF" w:rsidP="002276DF">
    <w:pPr>
      <w:pStyle w:val="Header"/>
      <w:spacing w:line="240" w:lineRule="auto"/>
    </w:pPr>
  </w:p>
  <w:p w14:paraId="36C64861" w14:textId="77777777" w:rsidR="002276DF" w:rsidRPr="002276DF" w:rsidRDefault="002276DF" w:rsidP="002276DF">
    <w:pPr>
      <w:pStyle w:val="Header"/>
      <w:spacing w:line="240" w:lineRule="auto"/>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EF29D" w14:textId="77777777" w:rsidR="00B12B10" w:rsidRDefault="00B12B10">
    <w:pPr>
      <w:pStyle w:val="Header"/>
      <w:spacing w:line="240" w:lineRule="auto"/>
    </w:pPr>
  </w:p>
  <w:p w14:paraId="620E6ADE" w14:textId="77777777" w:rsidR="00B12B10" w:rsidRDefault="00B12B10">
    <w:pPr>
      <w:pStyle w:val="Header"/>
      <w:spacing w:line="240" w:lineRule="auto"/>
    </w:pPr>
  </w:p>
  <w:p w14:paraId="5E26ADF9" w14:textId="77777777" w:rsidR="00B12B10" w:rsidRPr="00350BCD" w:rsidRDefault="00B12B10">
    <w:pPr>
      <w:pStyle w:val="Header"/>
      <w:spacing w:line="240" w:lineRule="auto"/>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A4C56" w14:textId="77777777" w:rsidR="00B12B10" w:rsidRDefault="00B12B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66041" w14:textId="77777777" w:rsidR="00FF4D19" w:rsidRDefault="00FF4D19" w:rsidP="00FF4D19">
    <w:pPr>
      <w:pStyle w:val="Header"/>
      <w:spacing w:line="240" w:lineRule="auto"/>
    </w:pPr>
  </w:p>
  <w:p w14:paraId="092780D2" w14:textId="77777777" w:rsidR="00FF4D19" w:rsidRDefault="00FF4D19" w:rsidP="00FF4D19">
    <w:pPr>
      <w:pStyle w:val="Header"/>
      <w:spacing w:line="240" w:lineRule="auto"/>
    </w:pPr>
  </w:p>
  <w:p w14:paraId="4B85BEA5" w14:textId="77777777" w:rsidR="00FF4D19" w:rsidRPr="00D72BDE" w:rsidRDefault="00FF4D19" w:rsidP="00FF4D19">
    <w:pPr>
      <w:pStyle w:val="Header"/>
      <w:spacing w:line="240" w:lineRule="auto"/>
      <w:rPr>
        <w:sz w:val="1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566B3" w14:textId="77777777" w:rsidR="00B12B10" w:rsidRDefault="00B12B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1354F" w14:textId="77777777" w:rsidR="00B12B10" w:rsidRDefault="00B12B10" w:rsidP="00A16735">
    <w:pPr>
      <w:pStyle w:val="Header"/>
      <w:spacing w:line="240" w:lineRule="auto"/>
      <w:rPr>
        <w:szCs w:val="24"/>
      </w:rPr>
    </w:pPr>
  </w:p>
  <w:p w14:paraId="7556F91A" w14:textId="77777777" w:rsidR="00A16735" w:rsidRDefault="00A16735" w:rsidP="00A16735">
    <w:pPr>
      <w:pStyle w:val="Header"/>
      <w:spacing w:line="240" w:lineRule="auto"/>
      <w:rPr>
        <w:szCs w:val="24"/>
      </w:rPr>
    </w:pPr>
  </w:p>
  <w:p w14:paraId="249F5FBF" w14:textId="77777777" w:rsidR="00A16735" w:rsidRPr="00D72BDE" w:rsidRDefault="00A16735" w:rsidP="00A16735">
    <w:pPr>
      <w:pStyle w:val="Header"/>
      <w:spacing w:line="240" w:lineRule="auto"/>
      <w:rPr>
        <w:sz w:val="1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B9F85" w14:textId="77777777" w:rsidR="00B12B10" w:rsidRDefault="00B12B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A7BD1" w14:textId="77777777" w:rsidR="00B12B10" w:rsidRDefault="00B12B1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5A981" w14:textId="77777777" w:rsidR="00B12B10" w:rsidRDefault="00B12B10" w:rsidP="001E6751">
    <w:pPr>
      <w:pStyle w:val="Header"/>
      <w:spacing w:line="240" w:lineRule="auto"/>
    </w:pPr>
  </w:p>
  <w:p w14:paraId="69347F52" w14:textId="77777777" w:rsidR="001E6751" w:rsidRDefault="001E6751" w:rsidP="001E6751">
    <w:pPr>
      <w:pStyle w:val="Header"/>
      <w:spacing w:line="240" w:lineRule="auto"/>
    </w:pPr>
  </w:p>
  <w:p w14:paraId="1E05553E" w14:textId="77777777" w:rsidR="001E6751" w:rsidRPr="00D72BDE" w:rsidRDefault="001E6751" w:rsidP="001E6751">
    <w:pPr>
      <w:pStyle w:val="Header"/>
      <w:spacing w:line="240" w:lineRule="auto"/>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01F6B6C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6144CD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B9FA1BD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07E2DAE2"/>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D56B92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23F4E8C"/>
    <w:multiLevelType w:val="singleLevel"/>
    <w:tmpl w:val="1E40F178"/>
    <w:lvl w:ilvl="0">
      <w:start w:val="1"/>
      <w:numFmt w:val="none"/>
      <w:lvlText w:val=""/>
      <w:legacy w:legacy="1" w:legacySpace="0" w:legacyIndent="360"/>
      <w:lvlJc w:val="left"/>
      <w:pPr>
        <w:ind w:left="2160" w:hanging="360"/>
      </w:pPr>
    </w:lvl>
  </w:abstractNum>
  <w:abstractNum w:abstractNumId="7" w15:restartNumberingAfterBreak="0">
    <w:nsid w:val="123A705C"/>
    <w:multiLevelType w:val="multilevel"/>
    <w:tmpl w:val="A5682D86"/>
    <w:lvl w:ilvl="0">
      <w:start w:val="1"/>
      <w:numFmt w:val="decimal"/>
      <w:lvlText w:val="%1"/>
      <w:lvlJc w:val="left"/>
      <w:pPr>
        <w:tabs>
          <w:tab w:val="num" w:pos="720"/>
        </w:tabs>
        <w:ind w:left="360" w:firstLine="0"/>
      </w:pPr>
      <w:rPr>
        <w:rFonts w:hint="default"/>
      </w:rPr>
    </w:lvl>
    <w:lvl w:ilvl="1">
      <w:start w:val="1"/>
      <w:numFmt w:val="decimal"/>
      <w:pStyle w:val="TOC2"/>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8" w15:restartNumberingAfterBreak="0">
    <w:nsid w:val="17415870"/>
    <w:multiLevelType w:val="singleLevel"/>
    <w:tmpl w:val="21FC2C1E"/>
    <w:lvl w:ilvl="0">
      <w:start w:val="1"/>
      <w:numFmt w:val="decimal"/>
      <w:lvlText w:val="%1."/>
      <w:legacy w:legacy="1" w:legacySpace="0" w:legacyIndent="360"/>
      <w:lvlJc w:val="left"/>
      <w:pPr>
        <w:ind w:left="720" w:hanging="360"/>
      </w:pPr>
    </w:lvl>
  </w:abstractNum>
  <w:abstractNum w:abstractNumId="9" w15:restartNumberingAfterBreak="0">
    <w:nsid w:val="53785D07"/>
    <w:multiLevelType w:val="singleLevel"/>
    <w:tmpl w:val="2D020C9C"/>
    <w:lvl w:ilvl="0">
      <w:start w:val="1"/>
      <w:numFmt w:val="none"/>
      <w:lvlText w:val=""/>
      <w:legacy w:legacy="1" w:legacySpace="0" w:legacyIndent="360"/>
      <w:lvlJc w:val="left"/>
      <w:pPr>
        <w:ind w:left="1800" w:hanging="360"/>
      </w:pPr>
    </w:lvl>
  </w:abstractNum>
  <w:abstractNum w:abstractNumId="10" w15:restartNumberingAfterBreak="0">
    <w:nsid w:val="54963351"/>
    <w:multiLevelType w:val="multilevel"/>
    <w:tmpl w:val="DBDE77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56C4D31"/>
    <w:multiLevelType w:val="multilevel"/>
    <w:tmpl w:val="CAA6BB5E"/>
    <w:lvl w:ilvl="0">
      <w:start w:val="1"/>
      <w:numFmt w:val="decimal"/>
      <w:pStyle w:val="Heading1"/>
      <w:suff w:val="nothing"/>
      <w:lvlText w:val="CHAPTER %1"/>
      <w:lvlJc w:val="left"/>
      <w:pPr>
        <w:ind w:left="5760" w:firstLine="0"/>
      </w:pPr>
      <w:rPr>
        <w:rFonts w:hint="default"/>
      </w:rPr>
    </w:lvl>
    <w:lvl w:ilvl="1">
      <w:start w:val="1"/>
      <w:numFmt w:val="none"/>
      <w:pStyle w:val="Heading2"/>
      <w:suff w:val="nothing"/>
      <w:lvlText w:val=""/>
      <w:lvlJc w:val="left"/>
      <w:pPr>
        <w:ind w:left="0" w:firstLine="0"/>
      </w:pPr>
      <w:rPr>
        <w:rFonts w:hint="default"/>
      </w:rPr>
    </w:lvl>
    <w:lvl w:ilvl="2">
      <w:start w:val="1"/>
      <w:numFmt w:val="decimal"/>
      <w:lvlRestart w:val="1"/>
      <w:pStyle w:val="Heading3"/>
      <w:lvlText w:val="%1.%3"/>
      <w:lvlJc w:val="left"/>
      <w:pPr>
        <w:tabs>
          <w:tab w:val="num" w:pos="360"/>
        </w:tabs>
        <w:ind w:left="0" w:firstLine="0"/>
      </w:pPr>
      <w:rPr>
        <w:rFonts w:ascii="Times New Roman" w:hAnsi="Times New Roman" w:hint="default"/>
        <w:b/>
        <w:i w:val="0"/>
        <w:sz w:val="24"/>
      </w:rPr>
    </w:lvl>
    <w:lvl w:ilvl="3">
      <w:start w:val="1"/>
      <w:numFmt w:val="decimal"/>
      <w:pStyle w:val="Heading4"/>
      <w:lvlText w:val="%1.%3.%4"/>
      <w:lvlJc w:val="left"/>
      <w:pPr>
        <w:tabs>
          <w:tab w:val="num" w:pos="720"/>
        </w:tabs>
        <w:ind w:left="0" w:firstLine="0"/>
      </w:pPr>
      <w:rPr>
        <w:rFonts w:ascii="Times New Roman" w:hAnsi="Times New Roman" w:hint="default"/>
        <w:b/>
        <w:i w:val="0"/>
        <w:sz w:val="24"/>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66EB0ED1"/>
    <w:multiLevelType w:val="multilevel"/>
    <w:tmpl w:val="B09255BC"/>
    <w:lvl w:ilvl="0">
      <w:start w:val="1"/>
      <w:numFmt w:val="decimal"/>
      <w:pStyle w:val="ChapterTitle"/>
      <w:suff w:val="nothing"/>
      <w:lvlText w:val="chapter %1"/>
      <w:lvlJc w:val="left"/>
      <w:pPr>
        <w:ind w:left="0" w:firstLine="0"/>
      </w:pPr>
      <w:rPr>
        <w:rFonts w:ascii="Times New Roman" w:hAnsi="Times New Roman" w:hint="default"/>
        <w:b/>
        <w:i w:val="0"/>
        <w:caps/>
        <w:sz w:val="24"/>
      </w:rPr>
    </w:lvl>
    <w:lvl w:ilvl="1">
      <w:start w:val="4"/>
      <w:numFmt w:val="none"/>
      <w:pStyle w:val="ChapterSubtitle"/>
      <w:suff w:val="nothing"/>
      <w:lvlText w:val=""/>
      <w:lvlJc w:val="left"/>
      <w:pPr>
        <w:ind w:left="0" w:firstLine="0"/>
      </w:pPr>
      <w:rPr>
        <w:rFonts w:ascii="Times New Roman" w:hAnsi="Times New Roman" w:hint="default"/>
        <w:b/>
        <w:i w:val="0"/>
        <w:caps/>
        <w:sz w:val="24"/>
      </w:rPr>
    </w:lvl>
    <w:lvl w:ilvl="2">
      <w:start w:val="1"/>
      <w:numFmt w:val="decimal"/>
      <w:lvlRestart w:val="1"/>
      <w:lvlText w:val="%1.%3"/>
      <w:lvlJc w:val="left"/>
      <w:pPr>
        <w:tabs>
          <w:tab w:val="num" w:pos="720"/>
        </w:tabs>
        <w:ind w:left="720" w:hanging="720"/>
      </w:pPr>
      <w:rPr>
        <w:rFonts w:ascii="Times New Roman" w:hAnsi="Times New Roman" w:hint="default"/>
        <w:b/>
        <w:i w:val="0"/>
        <w:sz w:val="24"/>
      </w:rPr>
    </w:lvl>
    <w:lvl w:ilvl="3">
      <w:start w:val="1"/>
      <w:numFmt w:val="decimal"/>
      <w:lvlText w:val="%1.%3.%4"/>
      <w:lvlJc w:val="left"/>
      <w:pPr>
        <w:tabs>
          <w:tab w:val="num" w:pos="1080"/>
        </w:tabs>
        <w:ind w:left="1080" w:hanging="108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Restart w:val="1"/>
      <w:pStyle w:val="Lemma"/>
      <w:lvlText w:val="Lemma %1.%7"/>
      <w:lvlJc w:val="left"/>
      <w:pPr>
        <w:tabs>
          <w:tab w:val="num" w:pos="1440"/>
        </w:tabs>
        <w:ind w:left="0" w:firstLine="0"/>
      </w:pPr>
      <w:rPr>
        <w:rFonts w:ascii="Times New Roman" w:hAnsi="Times New Roman" w:hint="default"/>
        <w:b/>
        <w:i w:val="0"/>
        <w:sz w:val="24"/>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D3E4075"/>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6EF75752"/>
    <w:multiLevelType w:val="singleLevel"/>
    <w:tmpl w:val="4894BB5A"/>
    <w:lvl w:ilvl="0">
      <w:start w:val="1"/>
      <w:numFmt w:val="none"/>
      <w:lvlText w:val=""/>
      <w:legacy w:legacy="1" w:legacySpace="0" w:legacyIndent="360"/>
      <w:lvlJc w:val="left"/>
      <w:pPr>
        <w:ind w:left="1080" w:hanging="360"/>
      </w:pPr>
    </w:lvl>
  </w:abstractNum>
  <w:abstractNum w:abstractNumId="15" w15:restartNumberingAfterBreak="0">
    <w:nsid w:val="71A52A30"/>
    <w:multiLevelType w:val="singleLevel"/>
    <w:tmpl w:val="6D0E1592"/>
    <w:lvl w:ilvl="0">
      <w:start w:val="1"/>
      <w:numFmt w:val="decimal"/>
      <w:lvlText w:val="%1."/>
      <w:legacy w:legacy="1" w:legacySpace="0" w:legacyIndent="360"/>
      <w:lvlJc w:val="left"/>
      <w:pPr>
        <w:ind w:left="720" w:hanging="360"/>
      </w:pPr>
    </w:lvl>
  </w:abstractNum>
  <w:abstractNum w:abstractNumId="16" w15:restartNumberingAfterBreak="0">
    <w:nsid w:val="749D78FA"/>
    <w:multiLevelType w:val="singleLevel"/>
    <w:tmpl w:val="AB8CAF84"/>
    <w:lvl w:ilvl="0">
      <w:start w:val="1"/>
      <w:numFmt w:val="none"/>
      <w:lvlText w:val=""/>
      <w:legacy w:legacy="1" w:legacySpace="0" w:legacyIndent="360"/>
      <w:lvlJc w:val="left"/>
      <w:pPr>
        <w:ind w:left="720" w:hanging="360"/>
      </w:pPr>
    </w:lvl>
  </w:abstractNum>
  <w:abstractNum w:abstractNumId="17" w15:restartNumberingAfterBreak="0">
    <w:nsid w:val="7599503A"/>
    <w:multiLevelType w:val="hybridMultilevel"/>
    <w:tmpl w:val="20B0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7E5276"/>
    <w:multiLevelType w:val="singleLevel"/>
    <w:tmpl w:val="59CA2786"/>
    <w:lvl w:ilvl="0">
      <w:start w:val="1"/>
      <w:numFmt w:val="none"/>
      <w:lvlText w:val=""/>
      <w:legacy w:legacy="1" w:legacySpace="0" w:legacyIndent="360"/>
      <w:lvlJc w:val="left"/>
      <w:pPr>
        <w:ind w:left="1440" w:hanging="360"/>
      </w:pPr>
    </w:lvl>
  </w:abstractNum>
  <w:abstractNum w:abstractNumId="19" w15:restartNumberingAfterBreak="0">
    <w:nsid w:val="7CC01FC1"/>
    <w:multiLevelType w:val="multilevel"/>
    <w:tmpl w:val="BA7810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6102AD"/>
    <w:multiLevelType w:val="multilevel"/>
    <w:tmpl w:val="2C00731E"/>
    <w:lvl w:ilvl="0">
      <w:start w:val="1"/>
      <w:numFmt w:val="decimal"/>
      <w:lvlText w:val="%1"/>
      <w:lvlJc w:val="left"/>
      <w:pPr>
        <w:tabs>
          <w:tab w:val="num" w:pos="720"/>
        </w:tabs>
        <w:ind w:left="360" w:firstLine="0"/>
      </w:pPr>
      <w:rPr>
        <w:rFonts w:hint="default"/>
      </w:rPr>
    </w:lvl>
    <w:lvl w:ilvl="1">
      <w:start w:val="1"/>
      <w:numFmt w:val="decimal"/>
      <w:lvlText w:val="CHAPTER %2"/>
      <w:lvlJc w:val="left"/>
      <w:pPr>
        <w:tabs>
          <w:tab w:val="num" w:pos="1440"/>
        </w:tabs>
        <w:ind w:left="0" w:firstLine="0"/>
      </w:pPr>
      <w:rPr>
        <w:rFonts w:ascii="Times New Roman" w:hAnsi="Times New Roman" w:hint="default"/>
        <w:b w:val="0"/>
        <w:i w:val="0"/>
        <w:sz w:val="24"/>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num w:numId="1">
    <w:abstractNumId w:val="13"/>
  </w:num>
  <w:num w:numId="2">
    <w:abstractNumId w:val="13"/>
    <w:lvlOverride w:ilvl="0">
      <w:lvl w:ilvl="0">
        <w:start w:val="1"/>
        <w:numFmt w:val="decimal"/>
        <w:lvlText w:val="%1."/>
        <w:legacy w:legacy="1" w:legacySpace="0" w:legacyIndent="360"/>
        <w:lvlJc w:val="left"/>
        <w:pPr>
          <w:ind w:left="360" w:hanging="360"/>
        </w:pPr>
      </w:lvl>
    </w:lvlOverride>
  </w:num>
  <w:num w:numId="3">
    <w:abstractNumId w:val="13"/>
    <w:lvlOverride w:ilvl="0">
      <w:lvl w:ilvl="0">
        <w:start w:val="1"/>
        <w:numFmt w:val="decimal"/>
        <w:lvlText w:val="%1."/>
        <w:legacy w:legacy="1" w:legacySpace="0" w:legacyIndent="360"/>
        <w:lvlJc w:val="left"/>
        <w:pPr>
          <w:ind w:left="360" w:hanging="360"/>
        </w:pPr>
      </w:lvl>
    </w:lvlOverride>
  </w:num>
  <w:num w:numId="4">
    <w:abstractNumId w:val="13"/>
    <w:lvlOverride w:ilvl="0">
      <w:lvl w:ilvl="0">
        <w:start w:val="1"/>
        <w:numFmt w:val="decimal"/>
        <w:lvlText w:val="%1."/>
        <w:legacy w:legacy="1" w:legacySpace="0" w:legacyIndent="360"/>
        <w:lvlJc w:val="left"/>
        <w:pPr>
          <w:ind w:left="360" w:hanging="360"/>
        </w:pPr>
      </w:lvl>
    </w:lvlOverride>
  </w:num>
  <w:num w:numId="5">
    <w:abstractNumId w:val="13"/>
    <w:lvlOverride w:ilvl="0">
      <w:lvl w:ilvl="0">
        <w:start w:val="1"/>
        <w:numFmt w:val="decimal"/>
        <w:lvlText w:val="%1."/>
        <w:legacy w:legacy="1" w:legacySpace="0" w:legacyIndent="360"/>
        <w:lvlJc w:val="left"/>
        <w:pPr>
          <w:ind w:left="360" w:hanging="360"/>
        </w:pPr>
      </w:lvl>
    </w:lvlOverride>
  </w:num>
  <w:num w:numId="6">
    <w:abstractNumId w:val="13"/>
    <w:lvlOverride w:ilvl="0">
      <w:lvl w:ilvl="0">
        <w:start w:val="1"/>
        <w:numFmt w:val="decimal"/>
        <w:lvlText w:val="%1."/>
        <w:legacy w:legacy="1" w:legacySpace="0" w:legacyIndent="360"/>
        <w:lvlJc w:val="left"/>
        <w:pPr>
          <w:ind w:left="360" w:hanging="360"/>
        </w:pPr>
      </w:lvl>
    </w:lvlOverride>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5"/>
    <w:lvlOverride w:ilvl="0">
      <w:lvl w:ilvl="0">
        <w:start w:val="1"/>
        <w:numFmt w:val="bullet"/>
        <w:lvlText w:val=""/>
        <w:legacy w:legacy="1" w:legacySpace="0" w:legacyIndent="360"/>
        <w:lvlJc w:val="left"/>
        <w:pPr>
          <w:ind w:left="720" w:hanging="360"/>
        </w:pPr>
        <w:rPr>
          <w:rFonts w:ascii="Symbol" w:hAnsi="Symbol" w:hint="default"/>
        </w:rPr>
      </w:lvl>
    </w:lvlOverride>
  </w:num>
  <w:num w:numId="12">
    <w:abstractNumId w:val="16"/>
  </w:num>
  <w:num w:numId="13">
    <w:abstractNumId w:val="14"/>
  </w:num>
  <w:num w:numId="14">
    <w:abstractNumId w:val="18"/>
  </w:num>
  <w:num w:numId="15">
    <w:abstractNumId w:val="9"/>
  </w:num>
  <w:num w:numId="16">
    <w:abstractNumId w:val="6"/>
  </w:num>
  <w:num w:numId="17">
    <w:abstractNumId w:val="8"/>
  </w:num>
  <w:num w:numId="18">
    <w:abstractNumId w:val="8"/>
    <w:lvlOverride w:ilvl="0">
      <w:lvl w:ilvl="0">
        <w:start w:val="1"/>
        <w:numFmt w:val="decimal"/>
        <w:lvlText w:val="%1."/>
        <w:legacy w:legacy="1" w:legacySpace="0" w:legacyIndent="360"/>
        <w:lvlJc w:val="left"/>
        <w:pPr>
          <w:ind w:left="1080" w:hanging="360"/>
        </w:pPr>
      </w:lvl>
    </w:lvlOverride>
  </w:num>
  <w:num w:numId="19">
    <w:abstractNumId w:val="8"/>
    <w:lvlOverride w:ilvl="0">
      <w:lvl w:ilvl="0">
        <w:start w:val="1"/>
        <w:numFmt w:val="decimal"/>
        <w:lvlText w:val="%1."/>
        <w:legacy w:legacy="1" w:legacySpace="0" w:legacyIndent="360"/>
        <w:lvlJc w:val="left"/>
        <w:pPr>
          <w:ind w:left="1440" w:hanging="360"/>
        </w:pPr>
      </w:lvl>
    </w:lvlOverride>
  </w:num>
  <w:num w:numId="20">
    <w:abstractNumId w:val="8"/>
    <w:lvlOverride w:ilvl="0">
      <w:lvl w:ilvl="0">
        <w:start w:val="1"/>
        <w:numFmt w:val="decimal"/>
        <w:lvlText w:val="%1."/>
        <w:legacy w:legacy="1" w:legacySpace="0" w:legacyIndent="360"/>
        <w:lvlJc w:val="left"/>
        <w:pPr>
          <w:ind w:left="1800" w:hanging="360"/>
        </w:pPr>
      </w:lvl>
    </w:lvlOverride>
  </w:num>
  <w:num w:numId="21">
    <w:abstractNumId w:val="8"/>
    <w:lvlOverride w:ilvl="0">
      <w:lvl w:ilvl="0">
        <w:start w:val="1"/>
        <w:numFmt w:val="decimal"/>
        <w:lvlText w:val="%1."/>
        <w:legacy w:legacy="1" w:legacySpace="0" w:legacyIndent="360"/>
        <w:lvlJc w:val="left"/>
        <w:pPr>
          <w:ind w:left="2160" w:hanging="360"/>
        </w:pPr>
      </w:lvl>
    </w:lvlOverride>
  </w:num>
  <w:num w:numId="22">
    <w:abstractNumId w:val="15"/>
  </w:num>
  <w:num w:numId="23">
    <w:abstractNumId w:val="15"/>
    <w:lvlOverride w:ilvl="0">
      <w:lvl w:ilvl="0">
        <w:start w:val="1"/>
        <w:numFmt w:val="decimal"/>
        <w:lvlText w:val="%1."/>
        <w:legacy w:legacy="1" w:legacySpace="0" w:legacyIndent="360"/>
        <w:lvlJc w:val="left"/>
        <w:pPr>
          <w:ind w:left="720" w:hanging="360"/>
        </w:pPr>
      </w:lvl>
    </w:lvlOverride>
  </w:num>
  <w:num w:numId="24">
    <w:abstractNumId w:val="15"/>
    <w:lvlOverride w:ilvl="0">
      <w:lvl w:ilvl="0">
        <w:start w:val="1"/>
        <w:numFmt w:val="decimal"/>
        <w:lvlText w:val="%1."/>
        <w:legacy w:legacy="1" w:legacySpace="0" w:legacyIndent="360"/>
        <w:lvlJc w:val="left"/>
        <w:pPr>
          <w:ind w:left="720" w:hanging="360"/>
        </w:pPr>
      </w:lvl>
    </w:lvlOverride>
  </w:num>
  <w:num w:numId="25">
    <w:abstractNumId w:val="15"/>
    <w:lvlOverride w:ilvl="0">
      <w:lvl w:ilvl="0">
        <w:start w:val="1"/>
        <w:numFmt w:val="decimal"/>
        <w:lvlText w:val="%1."/>
        <w:legacy w:legacy="1" w:legacySpace="0" w:legacyIndent="360"/>
        <w:lvlJc w:val="left"/>
        <w:pPr>
          <w:ind w:left="720" w:hanging="360"/>
        </w:pPr>
      </w:lvl>
    </w:lvlOverride>
  </w:num>
  <w:num w:numId="26">
    <w:abstractNumId w:val="15"/>
    <w:lvlOverride w:ilvl="0">
      <w:lvl w:ilvl="0">
        <w:start w:val="1"/>
        <w:numFmt w:val="decimal"/>
        <w:lvlText w:val="%1."/>
        <w:legacy w:legacy="1" w:legacySpace="0" w:legacyIndent="360"/>
        <w:lvlJc w:val="left"/>
        <w:pPr>
          <w:ind w:left="720" w:hanging="360"/>
        </w:pPr>
      </w:lvl>
    </w:lvlOverride>
  </w:num>
  <w:num w:numId="27">
    <w:abstractNumId w:val="15"/>
    <w:lvlOverride w:ilvl="0">
      <w:lvl w:ilvl="0">
        <w:start w:val="1"/>
        <w:numFmt w:val="decimal"/>
        <w:lvlText w:val="%1."/>
        <w:legacy w:legacy="1" w:legacySpace="0" w:legacyIndent="360"/>
        <w:lvlJc w:val="left"/>
        <w:pPr>
          <w:ind w:left="720" w:hanging="360"/>
        </w:pPr>
      </w:lvl>
    </w:lvlOverride>
  </w:num>
  <w:num w:numId="28">
    <w:abstractNumId w:val="15"/>
    <w:lvlOverride w:ilvl="0">
      <w:lvl w:ilvl="0">
        <w:start w:val="1"/>
        <w:numFmt w:val="decimal"/>
        <w:lvlText w:val="%1."/>
        <w:legacy w:legacy="1" w:legacySpace="0" w:legacyIndent="360"/>
        <w:lvlJc w:val="left"/>
        <w:pPr>
          <w:ind w:left="720" w:hanging="360"/>
        </w:pPr>
      </w:lvl>
    </w:lvlOverride>
  </w:num>
  <w:num w:numId="29">
    <w:abstractNumId w:val="15"/>
    <w:lvlOverride w:ilvl="0">
      <w:lvl w:ilvl="0">
        <w:start w:val="1"/>
        <w:numFmt w:val="decimal"/>
        <w:lvlText w:val="%1."/>
        <w:legacy w:legacy="1" w:legacySpace="0" w:legacyIndent="360"/>
        <w:lvlJc w:val="left"/>
        <w:pPr>
          <w:ind w:left="720" w:hanging="360"/>
        </w:pPr>
      </w:lvl>
    </w:lvlOverride>
  </w:num>
  <w:num w:numId="30">
    <w:abstractNumId w:val="15"/>
    <w:lvlOverride w:ilvl="0">
      <w:lvl w:ilvl="0">
        <w:start w:val="1"/>
        <w:numFmt w:val="decimal"/>
        <w:lvlText w:val="%1."/>
        <w:legacy w:legacy="1" w:legacySpace="0" w:legacyIndent="360"/>
        <w:lvlJc w:val="left"/>
        <w:pPr>
          <w:ind w:left="720" w:hanging="360"/>
        </w:pPr>
      </w:lvl>
    </w:lvlOverride>
  </w:num>
  <w:num w:numId="31">
    <w:abstractNumId w:val="15"/>
    <w:lvlOverride w:ilvl="0">
      <w:lvl w:ilvl="0">
        <w:start w:val="1"/>
        <w:numFmt w:val="decimal"/>
        <w:lvlText w:val="%1."/>
        <w:legacy w:legacy="1" w:legacySpace="0" w:legacyIndent="360"/>
        <w:lvlJc w:val="left"/>
        <w:pPr>
          <w:ind w:left="720" w:hanging="360"/>
        </w:pPr>
      </w:lvl>
    </w:lvlOverride>
  </w:num>
  <w:num w:numId="32">
    <w:abstractNumId w:val="12"/>
  </w:num>
  <w:num w:numId="33">
    <w:abstractNumId w:val="11"/>
  </w:num>
  <w:num w:numId="34">
    <w:abstractNumId w:val="7"/>
  </w:num>
  <w:num w:numId="35">
    <w:abstractNumId w:val="20"/>
  </w:num>
  <w:num w:numId="36">
    <w:abstractNumId w:val="4"/>
  </w:num>
  <w:num w:numId="37">
    <w:abstractNumId w:val="3"/>
  </w:num>
  <w:num w:numId="38">
    <w:abstractNumId w:val="2"/>
  </w:num>
  <w:num w:numId="39">
    <w:abstractNumId w:val="1"/>
  </w:num>
  <w:num w:numId="40">
    <w:abstractNumId w:val="0"/>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1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activeWritingStyle w:appName="MSWord" w:lang="en-US" w:vendorID="8" w:dllVersion="513"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38"/>
    <w:rsid w:val="00012071"/>
    <w:rsid w:val="000258CA"/>
    <w:rsid w:val="000308CB"/>
    <w:rsid w:val="000458A5"/>
    <w:rsid w:val="00052359"/>
    <w:rsid w:val="00057EC5"/>
    <w:rsid w:val="00065CCD"/>
    <w:rsid w:val="00066789"/>
    <w:rsid w:val="000702BF"/>
    <w:rsid w:val="00071FB1"/>
    <w:rsid w:val="000722F4"/>
    <w:rsid w:val="000749B0"/>
    <w:rsid w:val="000756C0"/>
    <w:rsid w:val="00075E9E"/>
    <w:rsid w:val="00084164"/>
    <w:rsid w:val="000841CE"/>
    <w:rsid w:val="000A1C1C"/>
    <w:rsid w:val="000B28B2"/>
    <w:rsid w:val="000B2F21"/>
    <w:rsid w:val="000B7D63"/>
    <w:rsid w:val="000C21DF"/>
    <w:rsid w:val="000C405F"/>
    <w:rsid w:val="000D067B"/>
    <w:rsid w:val="000D1343"/>
    <w:rsid w:val="000D3CA0"/>
    <w:rsid w:val="000E2FE6"/>
    <w:rsid w:val="000F3C89"/>
    <w:rsid w:val="00105466"/>
    <w:rsid w:val="00106C79"/>
    <w:rsid w:val="001170F1"/>
    <w:rsid w:val="001210AA"/>
    <w:rsid w:val="00124FC8"/>
    <w:rsid w:val="0014015D"/>
    <w:rsid w:val="0014210F"/>
    <w:rsid w:val="00147DD4"/>
    <w:rsid w:val="00167F62"/>
    <w:rsid w:val="00191098"/>
    <w:rsid w:val="00192E0D"/>
    <w:rsid w:val="00194A45"/>
    <w:rsid w:val="001B330E"/>
    <w:rsid w:val="001B3FDC"/>
    <w:rsid w:val="001C4829"/>
    <w:rsid w:val="001D1726"/>
    <w:rsid w:val="001D1F28"/>
    <w:rsid w:val="001D249A"/>
    <w:rsid w:val="001E3B04"/>
    <w:rsid w:val="001E6751"/>
    <w:rsid w:val="00204583"/>
    <w:rsid w:val="002116E2"/>
    <w:rsid w:val="00221F55"/>
    <w:rsid w:val="00222D98"/>
    <w:rsid w:val="00222E02"/>
    <w:rsid w:val="0022358F"/>
    <w:rsid w:val="002276DF"/>
    <w:rsid w:val="002453BE"/>
    <w:rsid w:val="00246F70"/>
    <w:rsid w:val="00250E50"/>
    <w:rsid w:val="002520A2"/>
    <w:rsid w:val="0025394B"/>
    <w:rsid w:val="00260CE0"/>
    <w:rsid w:val="00262F07"/>
    <w:rsid w:val="00266062"/>
    <w:rsid w:val="00281700"/>
    <w:rsid w:val="00284870"/>
    <w:rsid w:val="00284F7E"/>
    <w:rsid w:val="0029335D"/>
    <w:rsid w:val="002B031E"/>
    <w:rsid w:val="002C5076"/>
    <w:rsid w:val="002D14EF"/>
    <w:rsid w:val="002E018B"/>
    <w:rsid w:val="002F5334"/>
    <w:rsid w:val="002F7AFE"/>
    <w:rsid w:val="00306EDB"/>
    <w:rsid w:val="003124B2"/>
    <w:rsid w:val="0031482B"/>
    <w:rsid w:val="003178F9"/>
    <w:rsid w:val="00334A06"/>
    <w:rsid w:val="00336D12"/>
    <w:rsid w:val="00340F01"/>
    <w:rsid w:val="003413DF"/>
    <w:rsid w:val="00346C48"/>
    <w:rsid w:val="00347A72"/>
    <w:rsid w:val="00350BCD"/>
    <w:rsid w:val="00360153"/>
    <w:rsid w:val="00397DDD"/>
    <w:rsid w:val="003B0D8E"/>
    <w:rsid w:val="003C4D24"/>
    <w:rsid w:val="003C5405"/>
    <w:rsid w:val="003C59AC"/>
    <w:rsid w:val="003E45DF"/>
    <w:rsid w:val="003E5EAF"/>
    <w:rsid w:val="00410B59"/>
    <w:rsid w:val="0041189B"/>
    <w:rsid w:val="00427A62"/>
    <w:rsid w:val="00450138"/>
    <w:rsid w:val="0048579A"/>
    <w:rsid w:val="00493B60"/>
    <w:rsid w:val="00494B08"/>
    <w:rsid w:val="004A20B8"/>
    <w:rsid w:val="004B330D"/>
    <w:rsid w:val="004C3D9E"/>
    <w:rsid w:val="004D1CA9"/>
    <w:rsid w:val="004D21E5"/>
    <w:rsid w:val="004D3BD6"/>
    <w:rsid w:val="004D6466"/>
    <w:rsid w:val="004D6E4B"/>
    <w:rsid w:val="004E5E49"/>
    <w:rsid w:val="004E6B47"/>
    <w:rsid w:val="0050345E"/>
    <w:rsid w:val="0050445A"/>
    <w:rsid w:val="005203F0"/>
    <w:rsid w:val="00521DE2"/>
    <w:rsid w:val="00525991"/>
    <w:rsid w:val="00545C29"/>
    <w:rsid w:val="00546CB9"/>
    <w:rsid w:val="00550004"/>
    <w:rsid w:val="005616E7"/>
    <w:rsid w:val="005701C2"/>
    <w:rsid w:val="005A011B"/>
    <w:rsid w:val="005A229E"/>
    <w:rsid w:val="005A6438"/>
    <w:rsid w:val="005A6621"/>
    <w:rsid w:val="005A7B10"/>
    <w:rsid w:val="005C5148"/>
    <w:rsid w:val="005C7E2C"/>
    <w:rsid w:val="005D35A4"/>
    <w:rsid w:val="005D682C"/>
    <w:rsid w:val="005F37E9"/>
    <w:rsid w:val="005F3BB6"/>
    <w:rsid w:val="00621EB4"/>
    <w:rsid w:val="006260FA"/>
    <w:rsid w:val="0063280E"/>
    <w:rsid w:val="006417E9"/>
    <w:rsid w:val="00645794"/>
    <w:rsid w:val="00664838"/>
    <w:rsid w:val="00667A86"/>
    <w:rsid w:val="00693CB5"/>
    <w:rsid w:val="00695C01"/>
    <w:rsid w:val="006A12F3"/>
    <w:rsid w:val="006B4DF0"/>
    <w:rsid w:val="006C186C"/>
    <w:rsid w:val="006C6567"/>
    <w:rsid w:val="006D73B3"/>
    <w:rsid w:val="006D7DF8"/>
    <w:rsid w:val="006F2779"/>
    <w:rsid w:val="00706E8C"/>
    <w:rsid w:val="007131B7"/>
    <w:rsid w:val="00733D2B"/>
    <w:rsid w:val="007373F9"/>
    <w:rsid w:val="00746DFA"/>
    <w:rsid w:val="00752D7D"/>
    <w:rsid w:val="00755F20"/>
    <w:rsid w:val="00762AAB"/>
    <w:rsid w:val="00784B48"/>
    <w:rsid w:val="0078662E"/>
    <w:rsid w:val="007D4AE5"/>
    <w:rsid w:val="007D4CFC"/>
    <w:rsid w:val="007D740E"/>
    <w:rsid w:val="007E0F56"/>
    <w:rsid w:val="007E3CDF"/>
    <w:rsid w:val="007F7A39"/>
    <w:rsid w:val="00830696"/>
    <w:rsid w:val="0083189A"/>
    <w:rsid w:val="0083305C"/>
    <w:rsid w:val="00842FB1"/>
    <w:rsid w:val="00870357"/>
    <w:rsid w:val="008954CA"/>
    <w:rsid w:val="008A444E"/>
    <w:rsid w:val="008A6E5B"/>
    <w:rsid w:val="008B373A"/>
    <w:rsid w:val="008B3A90"/>
    <w:rsid w:val="008D2B44"/>
    <w:rsid w:val="008D50EE"/>
    <w:rsid w:val="008F23E8"/>
    <w:rsid w:val="008F48BA"/>
    <w:rsid w:val="008F7E79"/>
    <w:rsid w:val="009065CB"/>
    <w:rsid w:val="009177F3"/>
    <w:rsid w:val="009253E4"/>
    <w:rsid w:val="009327A1"/>
    <w:rsid w:val="009666B6"/>
    <w:rsid w:val="009801FE"/>
    <w:rsid w:val="009860AE"/>
    <w:rsid w:val="0098697C"/>
    <w:rsid w:val="00994032"/>
    <w:rsid w:val="00995F8B"/>
    <w:rsid w:val="009962EC"/>
    <w:rsid w:val="009B4418"/>
    <w:rsid w:val="009C0863"/>
    <w:rsid w:val="009C0BCB"/>
    <w:rsid w:val="009D365F"/>
    <w:rsid w:val="009E2588"/>
    <w:rsid w:val="009E33B7"/>
    <w:rsid w:val="009E4216"/>
    <w:rsid w:val="009F6B1F"/>
    <w:rsid w:val="00A11BC8"/>
    <w:rsid w:val="00A12C00"/>
    <w:rsid w:val="00A16735"/>
    <w:rsid w:val="00A24096"/>
    <w:rsid w:val="00A24B93"/>
    <w:rsid w:val="00A3378B"/>
    <w:rsid w:val="00A41F41"/>
    <w:rsid w:val="00A47EAC"/>
    <w:rsid w:val="00A62044"/>
    <w:rsid w:val="00A77033"/>
    <w:rsid w:val="00A81331"/>
    <w:rsid w:val="00AA4C86"/>
    <w:rsid w:val="00AB3BE1"/>
    <w:rsid w:val="00AC4696"/>
    <w:rsid w:val="00AD1A8E"/>
    <w:rsid w:val="00AD2836"/>
    <w:rsid w:val="00AD28D7"/>
    <w:rsid w:val="00AD5E3D"/>
    <w:rsid w:val="00AE6E09"/>
    <w:rsid w:val="00AF1E0F"/>
    <w:rsid w:val="00B12B10"/>
    <w:rsid w:val="00B247A1"/>
    <w:rsid w:val="00B24819"/>
    <w:rsid w:val="00B26C8B"/>
    <w:rsid w:val="00B318F2"/>
    <w:rsid w:val="00B350B2"/>
    <w:rsid w:val="00B355DC"/>
    <w:rsid w:val="00B367F8"/>
    <w:rsid w:val="00B44997"/>
    <w:rsid w:val="00B46D12"/>
    <w:rsid w:val="00B53D52"/>
    <w:rsid w:val="00B54812"/>
    <w:rsid w:val="00B72E6D"/>
    <w:rsid w:val="00B85A34"/>
    <w:rsid w:val="00B917A0"/>
    <w:rsid w:val="00B946AB"/>
    <w:rsid w:val="00B9553F"/>
    <w:rsid w:val="00BB2443"/>
    <w:rsid w:val="00BB569F"/>
    <w:rsid w:val="00BC4084"/>
    <w:rsid w:val="00BC5A49"/>
    <w:rsid w:val="00BC6C6E"/>
    <w:rsid w:val="00BD099A"/>
    <w:rsid w:val="00BD525C"/>
    <w:rsid w:val="00BF1FBD"/>
    <w:rsid w:val="00C06B68"/>
    <w:rsid w:val="00C23498"/>
    <w:rsid w:val="00C30254"/>
    <w:rsid w:val="00C60EC0"/>
    <w:rsid w:val="00C625B9"/>
    <w:rsid w:val="00C62D34"/>
    <w:rsid w:val="00C64685"/>
    <w:rsid w:val="00C65EAC"/>
    <w:rsid w:val="00C73DC4"/>
    <w:rsid w:val="00C751C1"/>
    <w:rsid w:val="00C81CDB"/>
    <w:rsid w:val="00C82F48"/>
    <w:rsid w:val="00C87926"/>
    <w:rsid w:val="00C97C85"/>
    <w:rsid w:val="00CB6111"/>
    <w:rsid w:val="00CF2AA9"/>
    <w:rsid w:val="00D06030"/>
    <w:rsid w:val="00D517F0"/>
    <w:rsid w:val="00D55AB2"/>
    <w:rsid w:val="00D6639A"/>
    <w:rsid w:val="00D72BDE"/>
    <w:rsid w:val="00D74A0B"/>
    <w:rsid w:val="00D77142"/>
    <w:rsid w:val="00D954ED"/>
    <w:rsid w:val="00DF5061"/>
    <w:rsid w:val="00E05D4C"/>
    <w:rsid w:val="00E11827"/>
    <w:rsid w:val="00E11AAF"/>
    <w:rsid w:val="00E31D5B"/>
    <w:rsid w:val="00E4575C"/>
    <w:rsid w:val="00E4614D"/>
    <w:rsid w:val="00E50B09"/>
    <w:rsid w:val="00E5166D"/>
    <w:rsid w:val="00E63F8A"/>
    <w:rsid w:val="00EA16BB"/>
    <w:rsid w:val="00EA3414"/>
    <w:rsid w:val="00EA4946"/>
    <w:rsid w:val="00EA5101"/>
    <w:rsid w:val="00EC122C"/>
    <w:rsid w:val="00EC7819"/>
    <w:rsid w:val="00EE204B"/>
    <w:rsid w:val="00EE5F24"/>
    <w:rsid w:val="00F00F38"/>
    <w:rsid w:val="00F055C6"/>
    <w:rsid w:val="00F203EB"/>
    <w:rsid w:val="00F23621"/>
    <w:rsid w:val="00F26501"/>
    <w:rsid w:val="00F34B0A"/>
    <w:rsid w:val="00F73F6C"/>
    <w:rsid w:val="00F753B3"/>
    <w:rsid w:val="00F76E3D"/>
    <w:rsid w:val="00F8411E"/>
    <w:rsid w:val="00F93A47"/>
    <w:rsid w:val="00F95523"/>
    <w:rsid w:val="00FB65DF"/>
    <w:rsid w:val="00FD6725"/>
    <w:rsid w:val="00FF1F89"/>
    <w:rsid w:val="00FF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CAEA6"/>
  <w15:docId w15:val="{C317791F-0EF3-4161-B776-70FDE4A7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1F28"/>
    <w:pPr>
      <w:tabs>
        <w:tab w:val="right" w:pos="8640"/>
      </w:tabs>
      <w:spacing w:line="480" w:lineRule="auto"/>
    </w:pPr>
    <w:rPr>
      <w:sz w:val="24"/>
    </w:rPr>
  </w:style>
  <w:style w:type="paragraph" w:styleId="Heading1">
    <w:name w:val="heading 1"/>
    <w:basedOn w:val="BodyText"/>
    <w:next w:val="Heading2"/>
    <w:qFormat/>
    <w:rsid w:val="004E5E49"/>
    <w:pPr>
      <w:keepNext/>
      <w:numPr>
        <w:numId w:val="33"/>
      </w:numPr>
      <w:ind w:left="0"/>
      <w:jc w:val="center"/>
      <w:outlineLvl w:val="0"/>
    </w:pPr>
    <w:rPr>
      <w:b/>
      <w:caps/>
    </w:rPr>
  </w:style>
  <w:style w:type="paragraph" w:styleId="Heading2">
    <w:name w:val="heading 2"/>
    <w:basedOn w:val="BodyText"/>
    <w:next w:val="BodyText"/>
    <w:qFormat/>
    <w:rsid w:val="00FF1F89"/>
    <w:pPr>
      <w:keepNext/>
      <w:numPr>
        <w:ilvl w:val="1"/>
        <w:numId w:val="33"/>
      </w:numPr>
      <w:spacing w:line="720" w:lineRule="auto"/>
      <w:jc w:val="center"/>
      <w:outlineLvl w:val="1"/>
    </w:pPr>
    <w:rPr>
      <w:b/>
      <w:caps/>
      <w:kern w:val="28"/>
    </w:rPr>
  </w:style>
  <w:style w:type="paragraph" w:styleId="Heading3">
    <w:name w:val="heading 3"/>
    <w:basedOn w:val="BodyText"/>
    <w:next w:val="BodyText"/>
    <w:qFormat/>
    <w:rsid w:val="000D1343"/>
    <w:pPr>
      <w:keepNext/>
      <w:numPr>
        <w:ilvl w:val="2"/>
        <w:numId w:val="33"/>
      </w:numPr>
      <w:tabs>
        <w:tab w:val="clear" w:pos="360"/>
      </w:tabs>
      <w:spacing w:before="240" w:after="120"/>
      <w:outlineLvl w:val="2"/>
    </w:pPr>
    <w:rPr>
      <w:b/>
      <w:kern w:val="28"/>
    </w:rPr>
  </w:style>
  <w:style w:type="paragraph" w:styleId="Heading4">
    <w:name w:val="heading 4"/>
    <w:basedOn w:val="BodyText"/>
    <w:next w:val="BodyText"/>
    <w:qFormat/>
    <w:rsid w:val="000D1343"/>
    <w:pPr>
      <w:keepNext/>
      <w:numPr>
        <w:ilvl w:val="3"/>
        <w:numId w:val="33"/>
      </w:numPr>
      <w:tabs>
        <w:tab w:val="clear" w:pos="720"/>
      </w:tabs>
      <w:spacing w:before="240" w:after="120"/>
      <w:outlineLvl w:val="3"/>
    </w:pPr>
    <w:rPr>
      <w:b/>
      <w:kern w:val="28"/>
    </w:rPr>
  </w:style>
  <w:style w:type="paragraph" w:styleId="Heading5">
    <w:name w:val="heading 5"/>
    <w:basedOn w:val="Normal"/>
    <w:next w:val="BodyText"/>
    <w:qFormat/>
    <w:rsid w:val="000D1343"/>
    <w:pPr>
      <w:keepNext/>
      <w:numPr>
        <w:ilvl w:val="4"/>
        <w:numId w:val="33"/>
      </w:numPr>
      <w:spacing w:line="360" w:lineRule="auto"/>
      <w:jc w:val="center"/>
      <w:outlineLvl w:val="4"/>
    </w:pPr>
    <w:rPr>
      <w:i/>
      <w:kern w:val="28"/>
    </w:rPr>
  </w:style>
  <w:style w:type="paragraph" w:styleId="Heading6">
    <w:name w:val="heading 6"/>
    <w:basedOn w:val="Normal"/>
    <w:next w:val="BodyText"/>
    <w:qFormat/>
    <w:rsid w:val="000D1343"/>
    <w:pPr>
      <w:keepNext/>
      <w:numPr>
        <w:ilvl w:val="5"/>
        <w:numId w:val="33"/>
      </w:numPr>
      <w:spacing w:before="120" w:after="80"/>
      <w:jc w:val="center"/>
      <w:outlineLvl w:val="5"/>
    </w:pPr>
    <w:rPr>
      <w:smallCaps/>
      <w:spacing w:val="20"/>
      <w:kern w:val="28"/>
    </w:rPr>
  </w:style>
  <w:style w:type="paragraph" w:styleId="Heading7">
    <w:name w:val="heading 7"/>
    <w:basedOn w:val="Normal"/>
    <w:next w:val="BodyText"/>
    <w:qFormat/>
    <w:rsid w:val="000D1343"/>
    <w:pPr>
      <w:keepNext/>
      <w:numPr>
        <w:ilvl w:val="6"/>
        <w:numId w:val="33"/>
      </w:numPr>
      <w:spacing w:before="80" w:after="60"/>
      <w:outlineLvl w:val="6"/>
    </w:pPr>
    <w:rPr>
      <w:caps/>
      <w:kern w:val="28"/>
    </w:rPr>
  </w:style>
  <w:style w:type="paragraph" w:styleId="Heading8">
    <w:name w:val="heading 8"/>
    <w:basedOn w:val="Normal"/>
    <w:next w:val="BodyText"/>
    <w:qFormat/>
    <w:rsid w:val="000D1343"/>
    <w:pPr>
      <w:keepNext/>
      <w:numPr>
        <w:ilvl w:val="7"/>
        <w:numId w:val="33"/>
      </w:numPr>
      <w:spacing w:line="360" w:lineRule="auto"/>
      <w:jc w:val="center"/>
      <w:outlineLvl w:val="7"/>
    </w:pPr>
    <w:rPr>
      <w:kern w:val="28"/>
    </w:rPr>
  </w:style>
  <w:style w:type="paragraph" w:styleId="Heading9">
    <w:name w:val="heading 9"/>
    <w:basedOn w:val="BodyText"/>
    <w:next w:val="BodyText"/>
    <w:qFormat/>
    <w:rsid w:val="000D1343"/>
    <w:pPr>
      <w:keepNext/>
      <w:numPr>
        <w:ilvl w:val="8"/>
        <w:numId w:val="33"/>
      </w:numPr>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343"/>
    <w:pPr>
      <w:tabs>
        <w:tab w:val="clear" w:pos="8640"/>
      </w:tabs>
    </w:pPr>
  </w:style>
  <w:style w:type="character" w:styleId="CommentReference">
    <w:name w:val="annotation reference"/>
    <w:semiHidden/>
    <w:rsid w:val="000D1343"/>
    <w:rPr>
      <w:sz w:val="16"/>
    </w:rPr>
  </w:style>
  <w:style w:type="paragraph" w:styleId="CommentText">
    <w:name w:val="annotation text"/>
    <w:basedOn w:val="Normal"/>
    <w:link w:val="CommentTextChar"/>
    <w:semiHidden/>
    <w:rsid w:val="000D1343"/>
    <w:pPr>
      <w:tabs>
        <w:tab w:val="left" w:pos="187"/>
      </w:tabs>
      <w:spacing w:after="120" w:line="220" w:lineRule="exact"/>
      <w:ind w:left="187" w:hanging="187"/>
    </w:pPr>
  </w:style>
  <w:style w:type="paragraph" w:customStyle="1" w:styleId="Author">
    <w:name w:val="Author"/>
    <w:basedOn w:val="BodyText"/>
    <w:rsid w:val="000D1343"/>
    <w:pPr>
      <w:jc w:val="center"/>
    </w:pPr>
  </w:style>
  <w:style w:type="paragraph" w:customStyle="1" w:styleId="BlockQuotation">
    <w:name w:val="Block Quotation"/>
    <w:basedOn w:val="BodyText"/>
    <w:rsid w:val="000D1343"/>
    <w:pPr>
      <w:keepLines/>
      <w:spacing w:after="160"/>
      <w:ind w:left="720" w:right="720"/>
    </w:pPr>
    <w:rPr>
      <w:i/>
    </w:rPr>
  </w:style>
  <w:style w:type="paragraph" w:styleId="BodyTextIndent">
    <w:name w:val="Body Text Indent"/>
    <w:basedOn w:val="BodyText"/>
    <w:rsid w:val="000D1343"/>
    <w:pPr>
      <w:spacing w:line="240" w:lineRule="auto"/>
      <w:ind w:left="360" w:hanging="360"/>
    </w:pPr>
  </w:style>
  <w:style w:type="paragraph" w:customStyle="1" w:styleId="BodyTextKeep">
    <w:name w:val="Body Text Keep"/>
    <w:basedOn w:val="BodyText"/>
    <w:rsid w:val="000D1343"/>
    <w:pPr>
      <w:keepNext/>
    </w:pPr>
  </w:style>
  <w:style w:type="paragraph" w:styleId="Caption">
    <w:name w:val="caption"/>
    <w:basedOn w:val="BodyText"/>
    <w:next w:val="CaptionExtra"/>
    <w:qFormat/>
    <w:rsid w:val="000D1343"/>
    <w:pPr>
      <w:spacing w:line="240" w:lineRule="auto"/>
      <w:jc w:val="center"/>
      <w:outlineLvl w:val="7"/>
    </w:pPr>
  </w:style>
  <w:style w:type="paragraph" w:customStyle="1" w:styleId="ChapterLabel">
    <w:name w:val="Chapter Label"/>
    <w:basedOn w:val="Normal"/>
    <w:next w:val="Normal"/>
    <w:rsid w:val="000D1343"/>
    <w:pPr>
      <w:keepNext/>
      <w:pageBreakBefore/>
      <w:spacing w:after="560"/>
      <w:jc w:val="center"/>
    </w:pPr>
    <w:rPr>
      <w:i/>
      <w:spacing w:val="70"/>
      <w:sz w:val="22"/>
    </w:rPr>
  </w:style>
  <w:style w:type="paragraph" w:customStyle="1" w:styleId="ChapterSubtitle">
    <w:name w:val="Chapter Subtitle"/>
    <w:basedOn w:val="Heading2"/>
    <w:next w:val="Heading3"/>
    <w:rsid w:val="000D1343"/>
    <w:pPr>
      <w:keepLines/>
      <w:numPr>
        <w:numId w:val="32"/>
      </w:numPr>
      <w:spacing w:after="120"/>
      <w:outlineLvl w:val="9"/>
    </w:pPr>
    <w:rPr>
      <w:caps w:val="0"/>
      <w:spacing w:val="2"/>
    </w:rPr>
  </w:style>
  <w:style w:type="paragraph" w:customStyle="1" w:styleId="ChapterTitle">
    <w:name w:val="Chapter Title"/>
    <w:basedOn w:val="Heading1"/>
    <w:next w:val="ChapterSubtitle"/>
    <w:rsid w:val="000D1343"/>
    <w:pPr>
      <w:keepLines/>
      <w:numPr>
        <w:numId w:val="32"/>
      </w:numPr>
      <w:outlineLvl w:val="9"/>
    </w:pPr>
    <w:rPr>
      <w:spacing w:val="2"/>
      <w:kern w:val="28"/>
    </w:rPr>
  </w:style>
  <w:style w:type="paragraph" w:styleId="Date">
    <w:name w:val="Date"/>
    <w:basedOn w:val="BodyText"/>
    <w:rsid w:val="000D1343"/>
    <w:pPr>
      <w:spacing w:after="560"/>
      <w:jc w:val="center"/>
    </w:pPr>
  </w:style>
  <w:style w:type="character" w:styleId="Emphasis">
    <w:name w:val="Emphasis"/>
    <w:qFormat/>
    <w:rsid w:val="000D1343"/>
    <w:rPr>
      <w:i/>
    </w:rPr>
  </w:style>
  <w:style w:type="character" w:styleId="EndnoteReference">
    <w:name w:val="endnote reference"/>
    <w:semiHidden/>
    <w:rsid w:val="000D1343"/>
    <w:rPr>
      <w:vertAlign w:val="superscript"/>
    </w:rPr>
  </w:style>
  <w:style w:type="paragraph" w:styleId="EndnoteText">
    <w:name w:val="endnote text"/>
    <w:basedOn w:val="Normal"/>
    <w:semiHidden/>
    <w:rsid w:val="000D1343"/>
    <w:pPr>
      <w:tabs>
        <w:tab w:val="left" w:pos="187"/>
      </w:tabs>
      <w:spacing w:after="120" w:line="220" w:lineRule="exact"/>
      <w:ind w:left="187" w:hanging="187"/>
    </w:pPr>
    <w:rPr>
      <w:sz w:val="18"/>
    </w:rPr>
  </w:style>
  <w:style w:type="paragraph" w:styleId="Footer">
    <w:name w:val="footer"/>
    <w:basedOn w:val="Normal"/>
    <w:rsid w:val="000D1343"/>
    <w:pPr>
      <w:keepLines/>
      <w:tabs>
        <w:tab w:val="center" w:pos="4320"/>
      </w:tabs>
      <w:jc w:val="center"/>
    </w:pPr>
  </w:style>
  <w:style w:type="paragraph" w:customStyle="1" w:styleId="FooterEven">
    <w:name w:val="Footer Even"/>
    <w:basedOn w:val="Footer"/>
    <w:rsid w:val="000D1343"/>
  </w:style>
  <w:style w:type="paragraph" w:customStyle="1" w:styleId="FooterFirst">
    <w:name w:val="Footer First"/>
    <w:basedOn w:val="Footer"/>
    <w:rsid w:val="000D1343"/>
    <w:pPr>
      <w:tabs>
        <w:tab w:val="clear" w:pos="8640"/>
      </w:tabs>
    </w:pPr>
  </w:style>
  <w:style w:type="paragraph" w:customStyle="1" w:styleId="FooterOdd">
    <w:name w:val="Footer Odd"/>
    <w:basedOn w:val="Footer"/>
    <w:rsid w:val="000D1343"/>
    <w:pPr>
      <w:tabs>
        <w:tab w:val="right" w:pos="0"/>
      </w:tabs>
    </w:pPr>
  </w:style>
  <w:style w:type="paragraph" w:customStyle="1" w:styleId="FootnoteBase">
    <w:name w:val="Footnote Base"/>
    <w:basedOn w:val="Normal"/>
    <w:rsid w:val="000D1343"/>
    <w:pPr>
      <w:tabs>
        <w:tab w:val="left" w:pos="187"/>
      </w:tabs>
      <w:spacing w:line="220" w:lineRule="exact"/>
      <w:ind w:left="187" w:hanging="187"/>
    </w:pPr>
    <w:rPr>
      <w:sz w:val="18"/>
    </w:rPr>
  </w:style>
  <w:style w:type="character" w:styleId="FootnoteReference">
    <w:name w:val="footnote reference"/>
    <w:semiHidden/>
    <w:rsid w:val="000D1343"/>
    <w:rPr>
      <w:vertAlign w:val="superscript"/>
    </w:rPr>
  </w:style>
  <w:style w:type="paragraph" w:styleId="FootnoteText">
    <w:name w:val="footnote text"/>
    <w:basedOn w:val="FootnoteBase"/>
    <w:semiHidden/>
    <w:rsid w:val="000D1343"/>
    <w:pPr>
      <w:spacing w:after="120"/>
    </w:pPr>
  </w:style>
  <w:style w:type="paragraph" w:customStyle="1" w:styleId="GlossaryDefinition">
    <w:name w:val="Glossary Definition"/>
    <w:basedOn w:val="BodyText"/>
    <w:rsid w:val="000D1343"/>
    <w:pPr>
      <w:spacing w:line="240" w:lineRule="auto"/>
    </w:pPr>
  </w:style>
  <w:style w:type="character" w:customStyle="1" w:styleId="GlossaryEntry">
    <w:name w:val="Glossary Entry"/>
    <w:rsid w:val="000D1343"/>
    <w:rPr>
      <w:b/>
    </w:rPr>
  </w:style>
  <w:style w:type="paragraph" w:styleId="Header">
    <w:name w:val="header"/>
    <w:basedOn w:val="Normal"/>
    <w:link w:val="HeaderChar"/>
    <w:uiPriority w:val="99"/>
    <w:rsid w:val="000D1343"/>
    <w:pPr>
      <w:keepLines/>
      <w:tabs>
        <w:tab w:val="center" w:pos="4320"/>
      </w:tabs>
      <w:jc w:val="center"/>
    </w:pPr>
  </w:style>
  <w:style w:type="paragraph" w:customStyle="1" w:styleId="HeaderBase">
    <w:name w:val="Header Base"/>
    <w:basedOn w:val="Normal"/>
    <w:rsid w:val="000D1343"/>
    <w:pPr>
      <w:keepLines/>
      <w:tabs>
        <w:tab w:val="center" w:pos="4320"/>
      </w:tabs>
      <w:jc w:val="center"/>
    </w:pPr>
  </w:style>
  <w:style w:type="paragraph" w:customStyle="1" w:styleId="HeaderEven">
    <w:name w:val="Header Even"/>
    <w:basedOn w:val="Header"/>
    <w:rsid w:val="000D1343"/>
  </w:style>
  <w:style w:type="paragraph" w:customStyle="1" w:styleId="HeaderFirst">
    <w:name w:val="Header First"/>
    <w:basedOn w:val="Header"/>
    <w:rsid w:val="000D1343"/>
    <w:pPr>
      <w:tabs>
        <w:tab w:val="clear" w:pos="8640"/>
      </w:tabs>
    </w:pPr>
  </w:style>
  <w:style w:type="paragraph" w:customStyle="1" w:styleId="HeaderOdd">
    <w:name w:val="Header Odd"/>
    <w:basedOn w:val="Header"/>
    <w:rsid w:val="000D1343"/>
    <w:pPr>
      <w:tabs>
        <w:tab w:val="right" w:pos="0"/>
      </w:tabs>
    </w:pPr>
  </w:style>
  <w:style w:type="paragraph" w:customStyle="1" w:styleId="HeadingBase">
    <w:name w:val="Heading Base"/>
    <w:basedOn w:val="Normal"/>
    <w:next w:val="BodyText"/>
    <w:rsid w:val="000D1343"/>
    <w:pPr>
      <w:keepNext/>
      <w:keepLines/>
      <w:spacing w:line="360" w:lineRule="auto"/>
    </w:pPr>
    <w:rPr>
      <w:b/>
      <w:kern w:val="28"/>
    </w:rPr>
  </w:style>
  <w:style w:type="paragraph" w:styleId="Index1">
    <w:name w:val="index 1"/>
    <w:basedOn w:val="Normal"/>
    <w:semiHidden/>
    <w:rsid w:val="000D1343"/>
    <w:pPr>
      <w:tabs>
        <w:tab w:val="right" w:leader="dot" w:pos="3960"/>
      </w:tabs>
      <w:ind w:left="720" w:hanging="720"/>
    </w:pPr>
    <w:rPr>
      <w:sz w:val="20"/>
    </w:rPr>
  </w:style>
  <w:style w:type="paragraph" w:styleId="Index2">
    <w:name w:val="index 2"/>
    <w:basedOn w:val="Normal"/>
    <w:semiHidden/>
    <w:rsid w:val="000D1343"/>
    <w:pPr>
      <w:tabs>
        <w:tab w:val="right" w:leader="dot" w:pos="3960"/>
      </w:tabs>
      <w:ind w:left="900" w:hanging="720"/>
    </w:pPr>
    <w:rPr>
      <w:sz w:val="20"/>
    </w:rPr>
  </w:style>
  <w:style w:type="paragraph" w:styleId="Index3">
    <w:name w:val="index 3"/>
    <w:basedOn w:val="Normal"/>
    <w:semiHidden/>
    <w:rsid w:val="000D1343"/>
    <w:pPr>
      <w:tabs>
        <w:tab w:val="right" w:leader="dot" w:pos="3960"/>
      </w:tabs>
      <w:ind w:left="1080" w:hanging="720"/>
    </w:pPr>
    <w:rPr>
      <w:sz w:val="20"/>
    </w:rPr>
  </w:style>
  <w:style w:type="paragraph" w:styleId="Index4">
    <w:name w:val="index 4"/>
    <w:basedOn w:val="Normal"/>
    <w:semiHidden/>
    <w:rsid w:val="000D1343"/>
    <w:pPr>
      <w:tabs>
        <w:tab w:val="right" w:leader="dot" w:pos="3960"/>
      </w:tabs>
      <w:ind w:left="1080" w:hanging="720"/>
    </w:pPr>
    <w:rPr>
      <w:i/>
      <w:sz w:val="20"/>
    </w:rPr>
  </w:style>
  <w:style w:type="paragraph" w:styleId="Index5">
    <w:name w:val="index 5"/>
    <w:basedOn w:val="Normal"/>
    <w:semiHidden/>
    <w:rsid w:val="000D1343"/>
    <w:pPr>
      <w:tabs>
        <w:tab w:val="right" w:leader="dot" w:pos="3960"/>
      </w:tabs>
      <w:ind w:left="1080" w:hanging="720"/>
    </w:pPr>
    <w:rPr>
      <w:i/>
      <w:sz w:val="20"/>
    </w:rPr>
  </w:style>
  <w:style w:type="paragraph" w:customStyle="1" w:styleId="IndexBase">
    <w:name w:val="Index Base"/>
    <w:basedOn w:val="Normal"/>
    <w:rsid w:val="000D1343"/>
    <w:pPr>
      <w:tabs>
        <w:tab w:val="right" w:leader="dot" w:pos="3960"/>
      </w:tabs>
      <w:ind w:left="720" w:hanging="720"/>
    </w:pPr>
    <w:rPr>
      <w:sz w:val="20"/>
    </w:rPr>
  </w:style>
  <w:style w:type="paragraph" w:styleId="IndexHeading">
    <w:name w:val="index heading"/>
    <w:basedOn w:val="Normal"/>
    <w:next w:val="Index1"/>
    <w:semiHidden/>
    <w:rsid w:val="000D1343"/>
    <w:pPr>
      <w:keepNext/>
      <w:spacing w:before="280"/>
    </w:pPr>
    <w:rPr>
      <w:kern w:val="28"/>
      <w:sz w:val="27"/>
    </w:rPr>
  </w:style>
  <w:style w:type="character" w:customStyle="1" w:styleId="Lead-inEmphasis">
    <w:name w:val="Lead-in Emphasis"/>
    <w:rsid w:val="000D1343"/>
    <w:rPr>
      <w:caps/>
      <w:spacing w:val="0"/>
    </w:rPr>
  </w:style>
  <w:style w:type="character" w:styleId="LineNumber">
    <w:name w:val="line number"/>
    <w:rsid w:val="000D1343"/>
  </w:style>
  <w:style w:type="paragraph" w:styleId="List">
    <w:name w:val="List"/>
    <w:basedOn w:val="BodyText"/>
    <w:rsid w:val="000D1343"/>
    <w:pPr>
      <w:tabs>
        <w:tab w:val="left" w:pos="720"/>
      </w:tabs>
      <w:spacing w:after="80"/>
      <w:ind w:left="720" w:hanging="360"/>
    </w:pPr>
  </w:style>
  <w:style w:type="paragraph" w:styleId="List2">
    <w:name w:val="List 2"/>
    <w:basedOn w:val="List"/>
    <w:rsid w:val="000D1343"/>
    <w:pPr>
      <w:tabs>
        <w:tab w:val="clear" w:pos="720"/>
        <w:tab w:val="left" w:pos="1080"/>
      </w:tabs>
      <w:ind w:left="1080"/>
    </w:pPr>
  </w:style>
  <w:style w:type="paragraph" w:styleId="List3">
    <w:name w:val="List 3"/>
    <w:basedOn w:val="List"/>
    <w:rsid w:val="000D1343"/>
    <w:pPr>
      <w:tabs>
        <w:tab w:val="clear" w:pos="720"/>
        <w:tab w:val="left" w:pos="1440"/>
      </w:tabs>
      <w:ind w:left="1440"/>
    </w:pPr>
  </w:style>
  <w:style w:type="paragraph" w:styleId="List4">
    <w:name w:val="List 4"/>
    <w:basedOn w:val="List"/>
    <w:rsid w:val="000D1343"/>
    <w:pPr>
      <w:tabs>
        <w:tab w:val="clear" w:pos="720"/>
        <w:tab w:val="left" w:pos="1800"/>
      </w:tabs>
      <w:ind w:left="1800"/>
    </w:pPr>
  </w:style>
  <w:style w:type="paragraph" w:styleId="List5">
    <w:name w:val="List 5"/>
    <w:basedOn w:val="List"/>
    <w:rsid w:val="000D1343"/>
    <w:pPr>
      <w:tabs>
        <w:tab w:val="clear" w:pos="720"/>
        <w:tab w:val="left" w:pos="2160"/>
      </w:tabs>
      <w:ind w:left="2160"/>
    </w:pPr>
  </w:style>
  <w:style w:type="paragraph" w:styleId="ListContinue">
    <w:name w:val="List Continue"/>
    <w:basedOn w:val="List"/>
    <w:rsid w:val="000D1343"/>
    <w:pPr>
      <w:tabs>
        <w:tab w:val="clear" w:pos="720"/>
      </w:tabs>
      <w:spacing w:after="160"/>
    </w:pPr>
  </w:style>
  <w:style w:type="paragraph" w:styleId="ListContinue2">
    <w:name w:val="List Continue 2"/>
    <w:basedOn w:val="ListContinue"/>
    <w:rsid w:val="000D1343"/>
    <w:pPr>
      <w:ind w:left="1080"/>
    </w:pPr>
  </w:style>
  <w:style w:type="paragraph" w:styleId="ListContinue3">
    <w:name w:val="List Continue 3"/>
    <w:basedOn w:val="ListContinue"/>
    <w:rsid w:val="000D1343"/>
    <w:pPr>
      <w:ind w:left="1440"/>
    </w:pPr>
  </w:style>
  <w:style w:type="paragraph" w:styleId="ListContinue4">
    <w:name w:val="List Continue 4"/>
    <w:basedOn w:val="ListContinue"/>
    <w:rsid w:val="000D1343"/>
    <w:pPr>
      <w:ind w:left="1800"/>
    </w:pPr>
  </w:style>
  <w:style w:type="paragraph" w:styleId="ListContinue5">
    <w:name w:val="List Continue 5"/>
    <w:basedOn w:val="ListContinue"/>
    <w:rsid w:val="000D1343"/>
    <w:pPr>
      <w:ind w:left="2160"/>
    </w:pPr>
  </w:style>
  <w:style w:type="paragraph" w:styleId="ListNumber">
    <w:name w:val="List Number"/>
    <w:basedOn w:val="List"/>
    <w:rsid w:val="000D1343"/>
    <w:pPr>
      <w:tabs>
        <w:tab w:val="clear" w:pos="720"/>
        <w:tab w:val="right" w:leader="dot" w:pos="7440"/>
      </w:tabs>
      <w:spacing w:after="0"/>
      <w:ind w:left="0" w:firstLine="0"/>
    </w:pPr>
  </w:style>
  <w:style w:type="paragraph" w:styleId="ListNumber2">
    <w:name w:val="List Number 2"/>
    <w:basedOn w:val="ListNumber"/>
    <w:rsid w:val="000D1343"/>
    <w:pPr>
      <w:ind w:left="360"/>
    </w:pPr>
  </w:style>
  <w:style w:type="paragraph" w:styleId="ListNumber3">
    <w:name w:val="List Number 3"/>
    <w:basedOn w:val="ListNumber"/>
    <w:rsid w:val="000D1343"/>
    <w:pPr>
      <w:ind w:left="720"/>
    </w:pPr>
  </w:style>
  <w:style w:type="paragraph" w:styleId="ListNumber4">
    <w:name w:val="List Number 4"/>
    <w:basedOn w:val="ListNumber"/>
    <w:rsid w:val="000D1343"/>
    <w:pPr>
      <w:ind w:left="1080"/>
    </w:pPr>
  </w:style>
  <w:style w:type="paragraph" w:styleId="ListNumber5">
    <w:name w:val="List Number 5"/>
    <w:basedOn w:val="ListNumber"/>
    <w:rsid w:val="000D1343"/>
    <w:pPr>
      <w:ind w:left="1440"/>
    </w:pPr>
  </w:style>
  <w:style w:type="paragraph" w:styleId="MacroText">
    <w:name w:val="macro"/>
    <w:basedOn w:val="BodyText"/>
    <w:semiHidden/>
    <w:rsid w:val="000D1343"/>
    <w:pPr>
      <w:spacing w:after="120" w:line="240" w:lineRule="auto"/>
    </w:pPr>
    <w:rPr>
      <w:rFonts w:ascii="Courier New" w:hAnsi="Courier New"/>
    </w:rPr>
  </w:style>
  <w:style w:type="paragraph" w:customStyle="1" w:styleId="Name">
    <w:name w:val="Name"/>
    <w:basedOn w:val="BodyText"/>
    <w:rsid w:val="000D1343"/>
    <w:pPr>
      <w:jc w:val="center"/>
    </w:pPr>
  </w:style>
  <w:style w:type="character" w:styleId="PageNumber">
    <w:name w:val="page number"/>
    <w:rsid w:val="000D1343"/>
  </w:style>
  <w:style w:type="paragraph" w:customStyle="1" w:styleId="Picture">
    <w:name w:val="Picture"/>
    <w:basedOn w:val="BodyText"/>
    <w:next w:val="Caption"/>
    <w:rsid w:val="000D1343"/>
    <w:pPr>
      <w:keepNext/>
      <w:spacing w:line="240" w:lineRule="auto"/>
      <w:jc w:val="center"/>
    </w:pPr>
  </w:style>
  <w:style w:type="paragraph" w:customStyle="1" w:styleId="SectionLabel">
    <w:name w:val="Section Label"/>
    <w:basedOn w:val="BodyText"/>
    <w:next w:val="BodyText"/>
    <w:rsid w:val="007D4AE5"/>
    <w:pPr>
      <w:spacing w:after="240"/>
      <w:jc w:val="center"/>
      <w:outlineLvl w:val="8"/>
    </w:pPr>
    <w:rPr>
      <w:caps/>
      <w:spacing w:val="10"/>
    </w:rPr>
  </w:style>
  <w:style w:type="paragraph" w:styleId="Subtitle">
    <w:name w:val="Subtitle"/>
    <w:basedOn w:val="Title"/>
    <w:next w:val="BodyText"/>
    <w:qFormat/>
    <w:rsid w:val="000D1343"/>
    <w:pPr>
      <w:spacing w:after="0" w:line="480" w:lineRule="auto"/>
    </w:pPr>
    <w:rPr>
      <w:caps w:val="0"/>
    </w:rPr>
  </w:style>
  <w:style w:type="paragraph" w:styleId="Title">
    <w:name w:val="Title"/>
    <w:basedOn w:val="HeadingBase"/>
    <w:next w:val="Subtitle"/>
    <w:qFormat/>
    <w:rsid w:val="000D1343"/>
    <w:pPr>
      <w:spacing w:after="280" w:line="240" w:lineRule="auto"/>
      <w:ind w:left="1920" w:right="1920"/>
      <w:jc w:val="center"/>
    </w:pPr>
    <w:rPr>
      <w:b w:val="0"/>
      <w:caps/>
    </w:rPr>
  </w:style>
  <w:style w:type="paragraph" w:customStyle="1" w:styleId="SubtitleCover">
    <w:name w:val="Subtitle Cover"/>
    <w:basedOn w:val="Normal"/>
    <w:next w:val="BodyText"/>
    <w:rsid w:val="000D1343"/>
    <w:pPr>
      <w:keepNext/>
      <w:spacing w:after="560"/>
      <w:ind w:left="1800" w:right="1800"/>
      <w:jc w:val="center"/>
    </w:pPr>
  </w:style>
  <w:style w:type="character" w:customStyle="1" w:styleId="Superscript">
    <w:name w:val="Superscript"/>
    <w:rsid w:val="000D1343"/>
    <w:rPr>
      <w:vertAlign w:val="superscript"/>
    </w:rPr>
  </w:style>
  <w:style w:type="paragraph" w:styleId="TableofAuthorities">
    <w:name w:val="table of authorities"/>
    <w:basedOn w:val="Normal"/>
    <w:semiHidden/>
    <w:rsid w:val="000D1343"/>
    <w:pPr>
      <w:tabs>
        <w:tab w:val="right" w:leader="dot" w:pos="8640"/>
      </w:tabs>
      <w:ind w:left="360" w:hanging="360"/>
    </w:pPr>
  </w:style>
  <w:style w:type="paragraph" w:styleId="TableofFigures">
    <w:name w:val="table of figures"/>
    <w:basedOn w:val="Normal"/>
    <w:semiHidden/>
    <w:rsid w:val="008B3A90"/>
    <w:pPr>
      <w:tabs>
        <w:tab w:val="clear" w:pos="8640"/>
        <w:tab w:val="right" w:leader="dot" w:pos="9360"/>
      </w:tabs>
      <w:ind w:left="720" w:hanging="720"/>
    </w:pPr>
  </w:style>
  <w:style w:type="paragraph" w:customStyle="1" w:styleId="TitleCover">
    <w:name w:val="Title Cover"/>
    <w:basedOn w:val="HeadingBase"/>
    <w:next w:val="SubtitleCover"/>
    <w:rsid w:val="000D1343"/>
    <w:pPr>
      <w:spacing w:before="780" w:after="420" w:line="240" w:lineRule="auto"/>
      <w:ind w:left="1920" w:right="1920"/>
      <w:jc w:val="center"/>
    </w:pPr>
    <w:rPr>
      <w:b w:val="0"/>
      <w:caps/>
      <w:spacing w:val="5"/>
    </w:rPr>
  </w:style>
  <w:style w:type="paragraph" w:styleId="TOAHeading">
    <w:name w:val="toa heading"/>
    <w:basedOn w:val="Normal"/>
    <w:next w:val="TableofAuthorities"/>
    <w:semiHidden/>
    <w:rsid w:val="000D1343"/>
    <w:pPr>
      <w:keepNext/>
      <w:keepLines/>
      <w:spacing w:before="280"/>
    </w:pPr>
    <w:rPr>
      <w:b/>
      <w:kern w:val="28"/>
    </w:rPr>
  </w:style>
  <w:style w:type="paragraph" w:styleId="TOC1">
    <w:name w:val="toc 1"/>
    <w:basedOn w:val="BodyText"/>
    <w:next w:val="TOC2"/>
    <w:uiPriority w:val="39"/>
    <w:rsid w:val="001D1F28"/>
    <w:pPr>
      <w:tabs>
        <w:tab w:val="right" w:leader="dot" w:pos="8640"/>
      </w:tabs>
      <w:spacing w:before="240" w:after="120" w:line="240" w:lineRule="auto"/>
      <w:outlineLvl w:val="0"/>
    </w:pPr>
  </w:style>
  <w:style w:type="paragraph" w:styleId="TOC2">
    <w:name w:val="toc 2"/>
    <w:basedOn w:val="BodyText"/>
    <w:next w:val="TOC3"/>
    <w:uiPriority w:val="39"/>
    <w:rsid w:val="00B9553F"/>
    <w:pPr>
      <w:numPr>
        <w:ilvl w:val="1"/>
        <w:numId w:val="34"/>
      </w:numPr>
      <w:tabs>
        <w:tab w:val="right" w:leader="dot" w:pos="9360"/>
      </w:tabs>
      <w:spacing w:before="240" w:after="120" w:line="240" w:lineRule="auto"/>
      <w:outlineLvl w:val="1"/>
    </w:pPr>
    <w:rPr>
      <w:caps/>
    </w:rPr>
  </w:style>
  <w:style w:type="paragraph" w:styleId="TOC3">
    <w:name w:val="toc 3"/>
    <w:basedOn w:val="BodyText"/>
    <w:uiPriority w:val="39"/>
    <w:rsid w:val="00B9553F"/>
    <w:pPr>
      <w:tabs>
        <w:tab w:val="right" w:leader="dot" w:pos="9360"/>
      </w:tabs>
      <w:spacing w:after="120" w:line="240" w:lineRule="auto"/>
      <w:ind w:left="720"/>
      <w:outlineLvl w:val="2"/>
    </w:pPr>
  </w:style>
  <w:style w:type="paragraph" w:styleId="TOC4">
    <w:name w:val="toc 4"/>
    <w:basedOn w:val="BodyText"/>
    <w:semiHidden/>
    <w:rsid w:val="00071FB1"/>
    <w:pPr>
      <w:tabs>
        <w:tab w:val="right" w:leader="dot" w:pos="9360"/>
      </w:tabs>
      <w:spacing w:after="120" w:line="240" w:lineRule="auto"/>
      <w:ind w:left="1440"/>
      <w:outlineLvl w:val="3"/>
    </w:pPr>
  </w:style>
  <w:style w:type="paragraph" w:styleId="TOC5">
    <w:name w:val="toc 5"/>
    <w:basedOn w:val="Normal"/>
    <w:semiHidden/>
    <w:rsid w:val="000D1343"/>
    <w:pPr>
      <w:tabs>
        <w:tab w:val="right" w:leader="dot" w:pos="8640"/>
      </w:tabs>
      <w:ind w:left="1440"/>
    </w:pPr>
  </w:style>
  <w:style w:type="paragraph" w:customStyle="1" w:styleId="TOCBase">
    <w:name w:val="TOC Base"/>
    <w:basedOn w:val="Normal"/>
    <w:rsid w:val="000D1343"/>
    <w:pPr>
      <w:tabs>
        <w:tab w:val="right" w:leader="dot" w:pos="8640"/>
      </w:tabs>
    </w:pPr>
  </w:style>
  <w:style w:type="paragraph" w:styleId="TOC6">
    <w:name w:val="toc 6"/>
    <w:basedOn w:val="Normal"/>
    <w:next w:val="Normal"/>
    <w:autoRedefine/>
    <w:semiHidden/>
    <w:rsid w:val="000D1343"/>
    <w:pPr>
      <w:tabs>
        <w:tab w:val="clear" w:pos="8640"/>
      </w:tabs>
      <w:ind w:left="1200"/>
    </w:pPr>
  </w:style>
  <w:style w:type="paragraph" w:customStyle="1" w:styleId="NormalHeading">
    <w:name w:val="Normal Heading"/>
    <w:basedOn w:val="BodyText"/>
    <w:next w:val="BodyText"/>
    <w:rsid w:val="000D1343"/>
    <w:pPr>
      <w:spacing w:after="240"/>
      <w:jc w:val="center"/>
    </w:pPr>
    <w:rPr>
      <w:caps/>
    </w:rPr>
  </w:style>
  <w:style w:type="paragraph" w:styleId="BodyTextFirstIndent2">
    <w:name w:val="Body Text First Indent 2"/>
    <w:basedOn w:val="BodyTextIndent"/>
    <w:rsid w:val="000D1343"/>
    <w:pPr>
      <w:spacing w:after="120" w:line="480" w:lineRule="auto"/>
      <w:ind w:firstLine="210"/>
    </w:pPr>
  </w:style>
  <w:style w:type="paragraph" w:styleId="TOC9">
    <w:name w:val="toc 9"/>
    <w:basedOn w:val="BodyText"/>
    <w:next w:val="BodyText"/>
    <w:uiPriority w:val="39"/>
    <w:rsid w:val="00B9553F"/>
    <w:pPr>
      <w:tabs>
        <w:tab w:val="right" w:leader="dot" w:pos="9360"/>
      </w:tabs>
      <w:outlineLvl w:val="8"/>
    </w:pPr>
  </w:style>
  <w:style w:type="paragraph" w:styleId="Bibliography">
    <w:name w:val="Bibliography"/>
    <w:basedOn w:val="BodyText"/>
    <w:next w:val="BodyText"/>
    <w:rsid w:val="000D1343"/>
    <w:pPr>
      <w:spacing w:after="240" w:line="240" w:lineRule="auto"/>
      <w:ind w:left="720" w:hanging="720"/>
    </w:pPr>
  </w:style>
  <w:style w:type="paragraph" w:customStyle="1" w:styleId="Lemma">
    <w:name w:val="Lemma"/>
    <w:basedOn w:val="BodyText"/>
    <w:next w:val="BodyText"/>
    <w:rsid w:val="000D1343"/>
    <w:pPr>
      <w:numPr>
        <w:ilvl w:val="6"/>
        <w:numId w:val="32"/>
      </w:numPr>
      <w:spacing w:before="240" w:after="120"/>
      <w:outlineLvl w:val="6"/>
    </w:pPr>
    <w:rPr>
      <w:b/>
    </w:rPr>
  </w:style>
  <w:style w:type="paragraph" w:styleId="TOC7">
    <w:name w:val="toc 7"/>
    <w:basedOn w:val="BodyText"/>
    <w:next w:val="BodyText"/>
    <w:uiPriority w:val="39"/>
    <w:rsid w:val="00B9553F"/>
    <w:pPr>
      <w:tabs>
        <w:tab w:val="right" w:leader="dot" w:pos="9360"/>
      </w:tabs>
      <w:spacing w:before="240"/>
      <w:outlineLvl w:val="6"/>
    </w:pPr>
  </w:style>
  <w:style w:type="paragraph" w:customStyle="1" w:styleId="LineSeparator">
    <w:name w:val="LineSeparator"/>
    <w:basedOn w:val="BodyText"/>
    <w:next w:val="BodyText"/>
    <w:rsid w:val="000D1343"/>
    <w:pPr>
      <w:spacing w:line="240" w:lineRule="auto"/>
    </w:pPr>
    <w:rPr>
      <w:sz w:val="20"/>
    </w:rPr>
  </w:style>
  <w:style w:type="paragraph" w:customStyle="1" w:styleId="CaptionExtra">
    <w:name w:val="CaptionExtra"/>
    <w:basedOn w:val="BodyText"/>
    <w:next w:val="BodyText"/>
    <w:rsid w:val="000D1343"/>
    <w:pPr>
      <w:spacing w:line="240" w:lineRule="auto"/>
      <w:jc w:val="center"/>
    </w:pPr>
  </w:style>
  <w:style w:type="paragraph" w:customStyle="1" w:styleId="Alert">
    <w:name w:val="Alert"/>
    <w:basedOn w:val="BodyText"/>
    <w:next w:val="BodyText"/>
    <w:rsid w:val="000D1343"/>
    <w:pPr>
      <w:spacing w:line="240" w:lineRule="auto"/>
      <w:jc w:val="center"/>
    </w:pPr>
    <w:rPr>
      <w:outline/>
      <w:color w:val="FFFFFF" w:themeColor="background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SectionLabel2">
    <w:name w:val="SectionLabel2"/>
    <w:basedOn w:val="BodyText"/>
    <w:next w:val="BodyText"/>
    <w:rsid w:val="000D1343"/>
    <w:pPr>
      <w:spacing w:after="240"/>
      <w:jc w:val="center"/>
      <w:outlineLvl w:val="8"/>
    </w:pPr>
    <w:rPr>
      <w:caps/>
    </w:rPr>
  </w:style>
  <w:style w:type="paragraph" w:customStyle="1" w:styleId="SubSubTitle">
    <w:name w:val="SubSubTitle"/>
    <w:basedOn w:val="Heading3"/>
    <w:next w:val="BodyText"/>
    <w:rsid w:val="00AE6E09"/>
    <w:pPr>
      <w:spacing w:before="0" w:after="0"/>
    </w:pPr>
  </w:style>
  <w:style w:type="paragraph" w:styleId="TOC8">
    <w:name w:val="toc 8"/>
    <w:basedOn w:val="Normal"/>
    <w:next w:val="Normal"/>
    <w:autoRedefine/>
    <w:semiHidden/>
    <w:rsid w:val="001E3B04"/>
    <w:pPr>
      <w:tabs>
        <w:tab w:val="clear" w:pos="8640"/>
        <w:tab w:val="left" w:pos="1440"/>
        <w:tab w:val="right" w:leader="dot" w:pos="9360"/>
      </w:tabs>
      <w:spacing w:after="120" w:line="240" w:lineRule="auto"/>
    </w:pPr>
    <w:rPr>
      <w:caps/>
    </w:rPr>
  </w:style>
  <w:style w:type="character" w:styleId="Hyperlink">
    <w:name w:val="Hyperlink"/>
    <w:basedOn w:val="DefaultParagraphFont"/>
    <w:uiPriority w:val="99"/>
    <w:rsid w:val="000D1343"/>
    <w:rPr>
      <w:color w:val="0000FF"/>
      <w:u w:val="single"/>
    </w:rPr>
  </w:style>
  <w:style w:type="character" w:styleId="FollowedHyperlink">
    <w:name w:val="FollowedHyperlink"/>
    <w:basedOn w:val="DefaultParagraphFont"/>
    <w:rsid w:val="000D1343"/>
    <w:rPr>
      <w:color w:val="800080"/>
      <w:u w:val="single"/>
    </w:rPr>
  </w:style>
  <w:style w:type="paragraph" w:customStyle="1" w:styleId="SingleLine">
    <w:name w:val="SingleLine"/>
    <w:basedOn w:val="BodyText"/>
    <w:next w:val="BodyText"/>
    <w:rsid w:val="00FF1F89"/>
    <w:pPr>
      <w:spacing w:line="240" w:lineRule="auto"/>
    </w:pPr>
  </w:style>
  <w:style w:type="character" w:customStyle="1" w:styleId="BodyTextChar">
    <w:name w:val="Body Text Char"/>
    <w:basedOn w:val="DefaultParagraphFont"/>
    <w:link w:val="BodyText"/>
    <w:rsid w:val="001D1F28"/>
    <w:rPr>
      <w:sz w:val="24"/>
    </w:rPr>
  </w:style>
  <w:style w:type="character" w:customStyle="1" w:styleId="CommentTextChar">
    <w:name w:val="Comment Text Char"/>
    <w:basedOn w:val="DefaultParagraphFont"/>
    <w:link w:val="CommentText"/>
    <w:semiHidden/>
    <w:rsid w:val="001D1F28"/>
    <w:rPr>
      <w:sz w:val="24"/>
    </w:rPr>
  </w:style>
  <w:style w:type="paragraph" w:customStyle="1" w:styleId="SectionLabel3">
    <w:name w:val="SectionLabel3"/>
    <w:basedOn w:val="BodyText"/>
    <w:next w:val="BodyText"/>
    <w:qFormat/>
    <w:rsid w:val="003C4D24"/>
    <w:pPr>
      <w:spacing w:line="720" w:lineRule="auto"/>
      <w:jc w:val="center"/>
      <w:outlineLvl w:val="7"/>
    </w:pPr>
    <w:rPr>
      <w:caps/>
    </w:rPr>
  </w:style>
  <w:style w:type="paragraph" w:customStyle="1" w:styleId="BodyDate">
    <w:name w:val="BodyDate"/>
    <w:basedOn w:val="BodyText"/>
    <w:next w:val="BodyText"/>
    <w:qFormat/>
    <w:rsid w:val="00EC122C"/>
    <w:pPr>
      <w:spacing w:before="240" w:line="240" w:lineRule="auto"/>
    </w:pPr>
  </w:style>
  <w:style w:type="paragraph" w:styleId="BalloonText">
    <w:name w:val="Balloon Text"/>
    <w:basedOn w:val="Normal"/>
    <w:link w:val="BalloonTextChar"/>
    <w:rsid w:val="00B46D1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46D12"/>
    <w:rPr>
      <w:rFonts w:ascii="Tahoma" w:hAnsi="Tahoma" w:cs="Tahoma"/>
      <w:sz w:val="16"/>
      <w:szCs w:val="16"/>
    </w:rPr>
  </w:style>
  <w:style w:type="character" w:customStyle="1" w:styleId="HeaderChar">
    <w:name w:val="Header Char"/>
    <w:basedOn w:val="DefaultParagraphFont"/>
    <w:link w:val="Header"/>
    <w:uiPriority w:val="99"/>
    <w:rsid w:val="005F37E9"/>
    <w:rPr>
      <w:sz w:val="24"/>
    </w:rPr>
  </w:style>
  <w:style w:type="paragraph" w:styleId="ListParagraph">
    <w:name w:val="List Paragraph"/>
    <w:basedOn w:val="Normal"/>
    <w:uiPriority w:val="34"/>
    <w:qFormat/>
    <w:rsid w:val="00546CB9"/>
    <w:pPr>
      <w:tabs>
        <w:tab w:val="clear" w:pos="8640"/>
      </w:tabs>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Downloads\wordtemplate2016\Dissertation%20Template%20201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27AFC-399A-429C-AF72-13969886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 Template 2018</Template>
  <TotalTime>78</TotalTime>
  <Pages>29</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Thesis</vt:lpstr>
    </vt:vector>
  </TitlesOfParts>
  <Company>Hewlett-Packard Company</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Dhruva Pendharkar</dc:creator>
  <cp:lastModifiedBy>Dhruva Pendharkar</cp:lastModifiedBy>
  <cp:revision>130</cp:revision>
  <cp:lastPrinted>2012-09-18T21:07:00Z</cp:lastPrinted>
  <dcterms:created xsi:type="dcterms:W3CDTF">2018-04-10T04:56:00Z</dcterms:created>
  <dcterms:modified xsi:type="dcterms:W3CDTF">2018-04-10T06:20:00Z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